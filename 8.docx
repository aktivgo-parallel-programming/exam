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74FC1" w14:textId="77777777" w:rsidR="0070285E" w:rsidRDefault="005C49B0">
      <w:pPr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8. Программирование для систем с общей памятью. Основные понятия: процесс, поток, ресурс. Взаимоисключение потоков, критическая секция. Программная реализация взаимоисключения. Проблемы, связанные с взаимоисключением.</w:t>
      </w:r>
    </w:p>
    <w:p w14:paraId="3DBB7236" w14:textId="77777777" w:rsidR="0070285E" w:rsidRDefault="005C49B0">
      <w:pPr>
        <w:pBdr>
          <w:bottom w:val="single" w:sz="4" w:space="1" w:color="000000"/>
        </w:pBdr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Программирование для систем с общей памятью</w:t>
      </w:r>
    </w:p>
    <w:p w14:paraId="5B1945F3" w14:textId="77777777" w:rsidR="0070285E" w:rsidRPr="00023C45" w:rsidRDefault="005C49B0">
      <w:pPr>
        <w:jc w:val="both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1</w:t>
      </w:r>
      <w:r w:rsidRPr="00023C45">
        <w:rPr>
          <w:rFonts w:ascii="Times New Roman" w:hAnsi="Times New Roman"/>
          <w:sz w:val="28"/>
          <w:szCs w:val="28"/>
          <w:lang w:val="ru-RU"/>
        </w:rPr>
        <w:t>.</w:t>
      </w:r>
      <w:r>
        <w:rPr>
          <w:rFonts w:ascii="Times New Roman" w:hAnsi="Times New Roman"/>
          <w:sz w:val="28"/>
          <w:szCs w:val="28"/>
          <w:lang w:val="ru-RU"/>
        </w:rPr>
        <w:t xml:space="preserve"> Ветвление процессов</w:t>
      </w:r>
    </w:p>
    <w:p w14:paraId="739D6E4A" w14:textId="77777777" w:rsidR="0070285E" w:rsidRPr="00023C45" w:rsidRDefault="005C49B0">
      <w:pPr>
        <w:jc w:val="both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Современные операционные системы базируются на понятии процесс. </w:t>
      </w:r>
      <w:r>
        <w:rPr>
          <w:rFonts w:ascii="Times New Roman" w:hAnsi="Times New Roman"/>
          <w:b/>
          <w:bCs/>
          <w:sz w:val="28"/>
          <w:szCs w:val="28"/>
          <w:lang w:val="ru-RU"/>
        </w:rPr>
        <w:t xml:space="preserve">Процесс </w:t>
      </w:r>
      <w:r>
        <w:rPr>
          <w:rFonts w:ascii="Times New Roman" w:hAnsi="Times New Roman"/>
          <w:sz w:val="28"/>
          <w:szCs w:val="28"/>
          <w:lang w:val="ru-RU"/>
        </w:rPr>
        <w:t>- это некоторая последовательность команд, имеющая собственный контекст и уникальный идентификатор. Под контекстом по</w:t>
      </w:r>
      <w:r>
        <w:rPr>
          <w:rFonts w:ascii="Times New Roman" w:hAnsi="Times New Roman"/>
          <w:sz w:val="28"/>
          <w:szCs w:val="28"/>
          <w:lang w:val="ru-RU"/>
        </w:rPr>
        <w:t>нимается набор атрибутов процесса - собственный стек исполнения; набор страниц памяти, составляющих адресное пространство процесса; таблицу дескрипторов файлов и т.д. [9].</w:t>
      </w:r>
    </w:p>
    <w:p w14:paraId="799D061D" w14:textId="77777777" w:rsidR="0070285E" w:rsidRPr="00023C45" w:rsidRDefault="005C49B0">
      <w:pPr>
        <w:jc w:val="both"/>
        <w:rPr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Понятие ресурса</w:t>
      </w:r>
      <w:r>
        <w:rPr>
          <w:rFonts w:ascii="Times New Roman" w:hAnsi="Times New Roman"/>
          <w:sz w:val="28"/>
          <w:szCs w:val="28"/>
          <w:lang w:val="ru-RU"/>
        </w:rPr>
        <w:t xml:space="preserve"> обычно используется для обозначения любых объектов вычислительной си</w:t>
      </w:r>
      <w:r>
        <w:rPr>
          <w:rFonts w:ascii="Times New Roman" w:hAnsi="Times New Roman"/>
          <w:sz w:val="28"/>
          <w:szCs w:val="28"/>
          <w:lang w:val="ru-RU"/>
        </w:rPr>
        <w:t>стемы, которые могут быть использованы процессом для своего выполнения. В качестве ресурса может рассматриваться процесс, память, программы, данные и т. п.</w:t>
      </w:r>
    </w:p>
    <w:p w14:paraId="180082D8" w14:textId="77777777" w:rsidR="0070285E" w:rsidRDefault="005C49B0">
      <w:pPr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Именно, то обстоятельство, что система функционирует как набор процессов, позволяет организовать мно</w:t>
      </w:r>
      <w:r>
        <w:rPr>
          <w:rFonts w:ascii="Times New Roman" w:hAnsi="Times New Roman"/>
          <w:sz w:val="28"/>
          <w:szCs w:val="28"/>
          <w:lang w:val="ru-RU"/>
        </w:rPr>
        <w:t>гопользовательский, многозадачный режим работы даже на обычных однопроцессорных системах. В этом случае, ресурсы единственного процессора поочередно предоставляются каждому процессу. Поскольку квант времени, предоставляемый процессу значительно меньше, чем</w:t>
      </w:r>
      <w:r>
        <w:rPr>
          <w:rFonts w:ascii="Times New Roman" w:hAnsi="Times New Roman"/>
          <w:sz w:val="28"/>
          <w:szCs w:val="28"/>
          <w:lang w:val="ru-RU"/>
        </w:rPr>
        <w:t xml:space="preserve"> время реакции человека, то создается иллюзия одновременного выполнения множества процессов (задач). На многопроцессорных системах с общей памятью выполнение разных процессов может происходить одновременно на разных процессорах, и, таким образом, осуществл</w:t>
      </w:r>
      <w:r>
        <w:rPr>
          <w:rFonts w:ascii="Times New Roman" w:hAnsi="Times New Roman"/>
          <w:sz w:val="28"/>
          <w:szCs w:val="28"/>
          <w:lang w:val="ru-RU"/>
        </w:rPr>
        <w:t>яется реальное параллельное выполнение процессов. Этот механизм может быть использован для организации параллельного выполнения вычислений.</w:t>
      </w:r>
    </w:p>
    <w:p w14:paraId="66A85921" w14:textId="77777777" w:rsidR="0070285E" w:rsidRDefault="0070285E">
      <w:pPr>
        <w:jc w:val="both"/>
        <w:rPr>
          <w:rFonts w:ascii="Times New Roman" w:hAnsi="Times New Roman"/>
          <w:sz w:val="28"/>
          <w:szCs w:val="28"/>
          <w:lang w:val="ru-RU"/>
        </w:rPr>
      </w:pPr>
    </w:p>
    <w:p w14:paraId="63703DD3" w14:textId="77777777" w:rsidR="0070285E" w:rsidRDefault="005C49B0">
      <w:pPr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Поскольку основная часть вычислительной работы в программах сосредоточена внутри циклов (тело цикла выполняется мно</w:t>
      </w:r>
      <w:r>
        <w:rPr>
          <w:rFonts w:ascii="Times New Roman" w:hAnsi="Times New Roman"/>
          <w:sz w:val="28"/>
          <w:szCs w:val="28"/>
          <w:lang w:val="ru-RU"/>
        </w:rPr>
        <w:t>го раз и поэтому суммарное время его выполнения составляет основную часть времени выполнения программы), то распараллеливание чаще всего сводится к распараллеливанию выполнения циклов. В нашей задаче мы можем запустить два процесса для выполнения вычислите</w:t>
      </w:r>
      <w:r>
        <w:rPr>
          <w:rFonts w:ascii="Times New Roman" w:hAnsi="Times New Roman"/>
          <w:sz w:val="28"/>
          <w:szCs w:val="28"/>
          <w:lang w:val="ru-RU"/>
        </w:rPr>
        <w:t xml:space="preserve">льного цикла, используя для этого системные функции fork(), wait() and exit(). Функция fork() создает новую копию выполняющегося процесса. Новый процесс называется дочерним, а первичный процесс родительским. Значение, возвращаемое функцией fork, позволяет </w:t>
      </w:r>
      <w:r>
        <w:rPr>
          <w:rFonts w:ascii="Times New Roman" w:hAnsi="Times New Roman"/>
          <w:sz w:val="28"/>
          <w:szCs w:val="28"/>
          <w:lang w:val="ru-RU"/>
        </w:rPr>
        <w:t xml:space="preserve">различить родительский и дочерний процессы: родительский процесс получает идентификатор дочернего процесса, а дочерний получает </w:t>
      </w:r>
      <w:r>
        <w:rPr>
          <w:rFonts w:ascii="Times New Roman" w:hAnsi="Times New Roman"/>
          <w:sz w:val="28"/>
          <w:szCs w:val="28"/>
          <w:lang w:val="ru-RU"/>
        </w:rPr>
        <w:lastRenderedPageBreak/>
        <w:t xml:space="preserve">нуль. Используя этот механизм можно поручить различную работу родительскому и дочернему процессам. Дочерний процесс завершается </w:t>
      </w:r>
      <w:r>
        <w:rPr>
          <w:rFonts w:ascii="Times New Roman" w:hAnsi="Times New Roman"/>
          <w:sz w:val="28"/>
          <w:szCs w:val="28"/>
          <w:lang w:val="ru-RU"/>
        </w:rPr>
        <w:t>вызовом функции exit(), а родительский ожидает завершения дочернего процесса функцией wait(). Этот механизм ветвления процессов является базовым механизмом в unix-подобных операционных системах. Применительно к параллельным вычисления эта процедура может б</w:t>
      </w:r>
      <w:r>
        <w:rPr>
          <w:rFonts w:ascii="Times New Roman" w:hAnsi="Times New Roman"/>
          <w:sz w:val="28"/>
          <w:szCs w:val="28"/>
          <w:lang w:val="ru-RU"/>
        </w:rPr>
        <w:t>ыть повторена n-1 раз, а планировщик операционной системы автоматически распределит процессы по n процессорам.</w:t>
      </w:r>
    </w:p>
    <w:p w14:paraId="6400A4A3" w14:textId="77777777" w:rsidR="0070285E" w:rsidRDefault="0070285E">
      <w:pPr>
        <w:jc w:val="both"/>
        <w:rPr>
          <w:rFonts w:ascii="Times New Roman" w:hAnsi="Times New Roman"/>
          <w:sz w:val="28"/>
          <w:szCs w:val="28"/>
          <w:lang w:val="ru-RU"/>
        </w:rPr>
      </w:pPr>
    </w:p>
    <w:p w14:paraId="07B8EB04" w14:textId="77777777" w:rsidR="0070285E" w:rsidRDefault="005C49B0">
      <w:pPr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Поскольку все процессы независимы и имеют ограниченный набор общих ресурсов, то в программе необходимо предусмотреть операции обмена информацией</w:t>
      </w:r>
      <w:r>
        <w:rPr>
          <w:rFonts w:ascii="Times New Roman" w:hAnsi="Times New Roman"/>
          <w:sz w:val="28"/>
          <w:szCs w:val="28"/>
          <w:lang w:val="ru-RU"/>
        </w:rPr>
        <w:t xml:space="preserve"> между процессами. Для этой цели можно использовать функции для работы с общей памятью: shmget (), shmat () и shmctl (). Функция shmget () резервирует сегмент общей памяти, функция shmat() связывает этот сегмент с процессом, а функция shmctl () устанавлива</w:t>
      </w:r>
      <w:r>
        <w:rPr>
          <w:rFonts w:ascii="Times New Roman" w:hAnsi="Times New Roman"/>
          <w:sz w:val="28"/>
          <w:szCs w:val="28"/>
          <w:lang w:val="ru-RU"/>
        </w:rPr>
        <w:t>ет атрибуты для этого сегмента. Когда порождается дочерний процесс, он наследует этот сегмент общей памяти, и таким образом оба процесса получают к нему доступ.</w:t>
      </w:r>
    </w:p>
    <w:p w14:paraId="5C1CBE36" w14:textId="77777777" w:rsidR="0070285E" w:rsidRDefault="0070285E">
      <w:pPr>
        <w:jc w:val="both"/>
        <w:rPr>
          <w:rFonts w:ascii="Times New Roman" w:hAnsi="Times New Roman"/>
          <w:sz w:val="28"/>
          <w:szCs w:val="28"/>
          <w:lang w:val="ru-RU"/>
        </w:rPr>
      </w:pPr>
    </w:p>
    <w:p w14:paraId="55B9FB94" w14:textId="77777777" w:rsidR="0070285E" w:rsidRDefault="005C49B0">
      <w:pPr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 программе pi_fork.с представлен вариант программы с двумя процессами: родительский процесс в</w:t>
      </w:r>
      <w:r>
        <w:rPr>
          <w:rFonts w:ascii="Times New Roman" w:hAnsi="Times New Roman"/>
          <w:sz w:val="28"/>
          <w:szCs w:val="28"/>
          <w:lang w:val="ru-RU"/>
        </w:rPr>
        <w:t>ыполняет четные шаги цикла i = 2, 4, 6, ..., в то время как дочерний процесс выполняет нечетные шаги i = 1, 3, 5, .... Дочерний процесс хранит свой результат по адресу *shared, а родительский процесс получает значение этой переменной по окончании работы до</w:t>
      </w:r>
      <w:r>
        <w:rPr>
          <w:rFonts w:ascii="Times New Roman" w:hAnsi="Times New Roman"/>
          <w:sz w:val="28"/>
          <w:szCs w:val="28"/>
          <w:lang w:val="ru-RU"/>
        </w:rPr>
        <w:t>чернего процесса и прибавляет его к своему значению</w:t>
      </w:r>
    </w:p>
    <w:p w14:paraId="5AF52E10" w14:textId="77777777" w:rsidR="0070285E" w:rsidRDefault="005C49B0">
      <w:pPr>
        <w:spacing w:line="240" w:lineRule="auto"/>
      </w:pPr>
      <w:r>
        <w:rPr>
          <w:rFonts w:ascii="Consolas" w:hAnsi="Consolas"/>
          <w:sz w:val="20"/>
          <w:szCs w:val="20"/>
          <w:lang w:val="ru-RU"/>
        </w:rPr>
        <w:t>Программа</w:t>
      </w:r>
      <w:r>
        <w:rPr>
          <w:rFonts w:ascii="Consolas" w:hAnsi="Consolas"/>
          <w:sz w:val="20"/>
          <w:szCs w:val="20"/>
        </w:rPr>
        <w:t xml:space="preserve"> pi_fork.</w:t>
      </w:r>
      <w:r>
        <w:rPr>
          <w:rFonts w:ascii="Consolas" w:hAnsi="Consolas"/>
          <w:sz w:val="20"/>
          <w:szCs w:val="20"/>
          <w:lang w:val="ru-RU"/>
        </w:rPr>
        <w:t>с</w:t>
      </w:r>
    </w:p>
    <w:p w14:paraId="0AF4F8BA" w14:textId="77777777" w:rsidR="0070285E" w:rsidRDefault="005C49B0">
      <w:pPr>
        <w:spacing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#include &lt;stdio.h&gt;</w:t>
      </w:r>
    </w:p>
    <w:p w14:paraId="72F6B409" w14:textId="77777777" w:rsidR="0070285E" w:rsidRDefault="005C49B0">
      <w:pPr>
        <w:spacing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#include &lt;sys/types.h&gt;</w:t>
      </w:r>
    </w:p>
    <w:p w14:paraId="7D65AD82" w14:textId="77777777" w:rsidR="0070285E" w:rsidRDefault="005C49B0">
      <w:pPr>
        <w:spacing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#include &lt;unistd.h&gt;</w:t>
      </w:r>
    </w:p>
    <w:p w14:paraId="40BE5853" w14:textId="77777777" w:rsidR="0070285E" w:rsidRDefault="005C49B0">
      <w:pPr>
        <w:spacing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#include &lt;sys/ipc.h&gt;</w:t>
      </w:r>
    </w:p>
    <w:p w14:paraId="614F4AFB" w14:textId="77777777" w:rsidR="0070285E" w:rsidRDefault="005C49B0">
      <w:pPr>
        <w:spacing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#include &lt;sys/shm.h&gt;</w:t>
      </w:r>
    </w:p>
    <w:p w14:paraId="39FC6F6D" w14:textId="77777777" w:rsidR="0070285E" w:rsidRDefault="005C49B0">
      <w:pPr>
        <w:spacing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main(int argc, char **argv)</w:t>
      </w:r>
    </w:p>
    <w:p w14:paraId="244B862F" w14:textId="77777777" w:rsidR="0070285E" w:rsidRDefault="005C49B0">
      <w:pPr>
        <w:spacing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{</w:t>
      </w:r>
    </w:p>
    <w:p w14:paraId="00678DE6" w14:textId="77777777" w:rsidR="0070285E" w:rsidRDefault="005C49B0">
      <w:pPr>
        <w:spacing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int n, i;</w:t>
      </w:r>
    </w:p>
    <w:p w14:paraId="1FBB5559" w14:textId="77777777" w:rsidR="0070285E" w:rsidRDefault="005C49B0">
      <w:pPr>
        <w:spacing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double d, s, x, pi;</w:t>
      </w:r>
    </w:p>
    <w:p w14:paraId="70C5F1ED" w14:textId="77777777" w:rsidR="0070285E" w:rsidRDefault="005C49B0">
      <w:pPr>
        <w:spacing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int shmid, </w:t>
      </w:r>
      <w:r>
        <w:rPr>
          <w:rFonts w:ascii="Consolas" w:hAnsi="Consolas"/>
          <w:sz w:val="20"/>
          <w:szCs w:val="20"/>
        </w:rPr>
        <w:t>iproc;</w:t>
      </w:r>
    </w:p>
    <w:p w14:paraId="74DEFAF8" w14:textId="77777777" w:rsidR="0070285E" w:rsidRDefault="005C49B0">
      <w:pPr>
        <w:spacing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pid_t pid;</w:t>
      </w:r>
    </w:p>
    <w:p w14:paraId="294EEF43" w14:textId="77777777" w:rsidR="0070285E" w:rsidRDefault="005C49B0">
      <w:pPr>
        <w:spacing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double *shared;</w:t>
      </w:r>
    </w:p>
    <w:p w14:paraId="543D97DC" w14:textId="77777777" w:rsidR="0070285E" w:rsidRDefault="005C49B0">
      <w:pPr>
        <w:spacing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n = atoi(argv[1]);</w:t>
      </w:r>
    </w:p>
    <w:p w14:paraId="59F7A771" w14:textId="77777777" w:rsidR="0070285E" w:rsidRDefault="005C49B0">
      <w:pPr>
        <w:spacing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lastRenderedPageBreak/>
        <w:t>d = 1.0/n;</w:t>
      </w:r>
    </w:p>
    <w:p w14:paraId="0CDF6FB3" w14:textId="77777777" w:rsidR="0070285E" w:rsidRDefault="005C49B0">
      <w:pPr>
        <w:spacing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shmid = shmget(IPC_PRIVATE,</w:t>
      </w:r>
    </w:p>
    <w:p w14:paraId="72CCCABD" w14:textId="77777777" w:rsidR="0070285E" w:rsidRDefault="005C49B0">
      <w:pPr>
        <w:spacing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sizeof(double), (IPC_CREAT | 0600));</w:t>
      </w:r>
    </w:p>
    <w:p w14:paraId="358AB503" w14:textId="77777777" w:rsidR="0070285E" w:rsidRDefault="005C49B0">
      <w:pPr>
        <w:spacing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shared = shmat(shmid, 0, 0);</w:t>
      </w:r>
    </w:p>
    <w:p w14:paraId="254F13C6" w14:textId="77777777" w:rsidR="0070285E" w:rsidRDefault="005C49B0">
      <w:pPr>
        <w:spacing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shmctl(shmid, IPC_RMID, 0);</w:t>
      </w:r>
    </w:p>
    <w:p w14:paraId="65B66B0B" w14:textId="77777777" w:rsidR="0070285E" w:rsidRDefault="005C49B0">
      <w:pPr>
        <w:spacing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iproc = 0;</w:t>
      </w:r>
    </w:p>
    <w:p w14:paraId="22357637" w14:textId="77777777" w:rsidR="0070285E" w:rsidRDefault="005C49B0">
      <w:pPr>
        <w:spacing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if ((pid = fork()) == -1) {</w:t>
      </w:r>
    </w:p>
    <w:p w14:paraId="7804E110" w14:textId="77777777" w:rsidR="0070285E" w:rsidRDefault="005C49B0">
      <w:pPr>
        <w:spacing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fprintf(stderr, "The fork faile</w:t>
      </w:r>
      <w:r>
        <w:rPr>
          <w:rFonts w:ascii="Consolas" w:hAnsi="Consolas"/>
          <w:sz w:val="20"/>
          <w:szCs w:val="20"/>
        </w:rPr>
        <w:t>d!\n");</w:t>
      </w:r>
    </w:p>
    <w:p w14:paraId="6E3B0EC8" w14:textId="77777777" w:rsidR="0070285E" w:rsidRDefault="005C49B0">
      <w:pPr>
        <w:spacing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exit(0);</w:t>
      </w:r>
    </w:p>
    <w:p w14:paraId="6AB3051E" w14:textId="77777777" w:rsidR="0070285E" w:rsidRDefault="005C49B0">
      <w:pPr>
        <w:spacing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} else {</w:t>
      </w:r>
    </w:p>
    <w:p w14:paraId="70D8307A" w14:textId="77777777" w:rsidR="0070285E" w:rsidRDefault="005C49B0">
      <w:pPr>
        <w:spacing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if (pid != 0) iproc = 1 ;</w:t>
      </w:r>
    </w:p>
    <w:p w14:paraId="30C8BDB2" w14:textId="77777777" w:rsidR="0070285E" w:rsidRDefault="005C49B0">
      <w:pPr>
        <w:spacing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}</w:t>
      </w:r>
    </w:p>
    <w:p w14:paraId="2022156E" w14:textId="77777777" w:rsidR="0070285E" w:rsidRDefault="005C49B0">
      <w:pPr>
        <w:spacing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s = 0.0;</w:t>
      </w:r>
    </w:p>
    <w:p w14:paraId="569CE68A" w14:textId="77777777" w:rsidR="0070285E" w:rsidRDefault="005C49B0">
      <w:pPr>
        <w:spacing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for (i=iproc+1; i&lt;=n; i+=2) {</w:t>
      </w:r>
    </w:p>
    <w:p w14:paraId="5C452435" w14:textId="77777777" w:rsidR="0070285E" w:rsidRDefault="005C49B0">
      <w:pPr>
        <w:spacing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x = (i-0.5)*d;</w:t>
      </w:r>
    </w:p>
    <w:p w14:paraId="638AEA8E" w14:textId="77777777" w:rsidR="0070285E" w:rsidRDefault="005C49B0">
      <w:pPr>
        <w:spacing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s += 4.0/(1.0+x*x);</w:t>
      </w:r>
    </w:p>
    <w:p w14:paraId="6355399A" w14:textId="77777777" w:rsidR="0070285E" w:rsidRDefault="005C49B0">
      <w:pPr>
        <w:spacing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}</w:t>
      </w:r>
    </w:p>
    <w:p w14:paraId="578FB7FD" w14:textId="77777777" w:rsidR="0070285E" w:rsidRDefault="005C49B0">
      <w:pPr>
        <w:spacing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pi = d*s;</w:t>
      </w:r>
    </w:p>
    <w:p w14:paraId="3F924618" w14:textId="77777777" w:rsidR="0070285E" w:rsidRDefault="005C49B0">
      <w:pPr>
        <w:spacing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if (pid == 0) {</w:t>
      </w:r>
    </w:p>
    <w:p w14:paraId="6997D0BF" w14:textId="77777777" w:rsidR="0070285E" w:rsidRDefault="005C49B0">
      <w:pPr>
        <w:spacing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*shared = pi;</w:t>
      </w:r>
    </w:p>
    <w:p w14:paraId="00301AEA" w14:textId="77777777" w:rsidR="0070285E" w:rsidRDefault="005C49B0">
      <w:pPr>
        <w:spacing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exit(0);</w:t>
      </w:r>
    </w:p>
    <w:p w14:paraId="50852938" w14:textId="77777777" w:rsidR="0070285E" w:rsidRDefault="005C49B0">
      <w:pPr>
        <w:spacing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} else {</w:t>
      </w:r>
    </w:p>
    <w:p w14:paraId="1F8B3B9D" w14:textId="77777777" w:rsidR="0070285E" w:rsidRDefault="005C49B0">
      <w:pPr>
        <w:spacing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wait(0);</w:t>
      </w:r>
    </w:p>
    <w:p w14:paraId="3B7AB7F9" w14:textId="77777777" w:rsidR="0070285E" w:rsidRDefault="005C49B0">
      <w:pPr>
        <w:spacing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pi = pi + *shared;</w:t>
      </w:r>
    </w:p>
    <w:p w14:paraId="6DF09F4D" w14:textId="77777777" w:rsidR="0070285E" w:rsidRDefault="005C49B0">
      <w:pPr>
        <w:spacing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printf("pi=%.15f\n", pi);</w:t>
      </w:r>
    </w:p>
    <w:p w14:paraId="431C30A1" w14:textId="77777777" w:rsidR="0070285E" w:rsidRDefault="005C49B0">
      <w:pPr>
        <w:spacing w:line="240" w:lineRule="auto"/>
        <w:rPr>
          <w:rFonts w:ascii="Consolas" w:hAnsi="Consolas"/>
          <w:sz w:val="20"/>
          <w:szCs w:val="20"/>
          <w:lang w:val="ru-RU"/>
        </w:rPr>
      </w:pPr>
      <w:r>
        <w:rPr>
          <w:rFonts w:ascii="Consolas" w:hAnsi="Consolas"/>
          <w:sz w:val="20"/>
          <w:szCs w:val="20"/>
          <w:lang w:val="ru-RU"/>
        </w:rPr>
        <w:t>}</w:t>
      </w:r>
    </w:p>
    <w:p w14:paraId="2B825A72" w14:textId="77777777" w:rsidR="0070285E" w:rsidRDefault="005C49B0">
      <w:pPr>
        <w:spacing w:line="240" w:lineRule="auto"/>
        <w:rPr>
          <w:rFonts w:ascii="Consolas" w:hAnsi="Consolas"/>
          <w:sz w:val="20"/>
          <w:szCs w:val="20"/>
          <w:lang w:val="ru-RU"/>
        </w:rPr>
      </w:pPr>
      <w:r>
        <w:rPr>
          <w:rFonts w:ascii="Consolas" w:hAnsi="Consolas"/>
          <w:sz w:val="20"/>
          <w:szCs w:val="20"/>
          <w:lang w:val="ru-RU"/>
        </w:rPr>
        <w:t>}</w:t>
      </w:r>
    </w:p>
    <w:p w14:paraId="42D4859B" w14:textId="77777777" w:rsidR="0070285E" w:rsidRDefault="005C49B0">
      <w:pPr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Механизм ветвления процессов не является наилучшим механизмом для параллельных вычислений, поскольку процедура дублирования процесса является затратной как с точки зрения расходования ресурсов процессора, так и с точки зрения расходования оперативной памят</w:t>
      </w:r>
      <w:r>
        <w:rPr>
          <w:rFonts w:ascii="Times New Roman" w:hAnsi="Times New Roman"/>
          <w:sz w:val="28"/>
          <w:szCs w:val="28"/>
          <w:lang w:val="ru-RU"/>
        </w:rPr>
        <w:t>и, поскольку происходит полное дублирование копии процесса. В параллельном программировании более оправданным является использование потоков или нитей (threads), называемых также легковесными процессами.</w:t>
      </w:r>
    </w:p>
    <w:p w14:paraId="6E165C01" w14:textId="77777777" w:rsidR="0070285E" w:rsidRDefault="005C49B0">
      <w:pPr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Поток - это последовательность выполняемых команд пр</w:t>
      </w:r>
      <w:r>
        <w:rPr>
          <w:rFonts w:ascii="Times New Roman" w:hAnsi="Times New Roman"/>
          <w:sz w:val="28"/>
          <w:szCs w:val="28"/>
          <w:lang w:val="ru-RU"/>
        </w:rPr>
        <w:t>оцессора.</w:t>
      </w:r>
    </w:p>
    <w:p w14:paraId="6AD48441" w14:textId="77777777" w:rsidR="0070285E" w:rsidRDefault="0070285E">
      <w:pPr>
        <w:jc w:val="both"/>
        <w:rPr>
          <w:rFonts w:ascii="Times New Roman" w:hAnsi="Times New Roman"/>
          <w:sz w:val="28"/>
          <w:szCs w:val="28"/>
          <w:lang w:val="ru-RU"/>
        </w:rPr>
      </w:pPr>
    </w:p>
    <w:p w14:paraId="75E28F0C" w14:textId="77777777" w:rsidR="0070285E" w:rsidRDefault="005C49B0">
      <w:pPr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2. Многопоточность. Библиотека Pthread</w:t>
      </w:r>
    </w:p>
    <w:p w14:paraId="0F96ACAF" w14:textId="77777777" w:rsidR="0070285E" w:rsidRPr="00023C45" w:rsidRDefault="005C49B0">
      <w:pPr>
        <w:jc w:val="both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lastRenderedPageBreak/>
        <w:t>Системная функция fork() порождает полную копию родительского процесса, и эта процедура является затратной как с точки зрения расходования процессорного времени, так и с точки зрения расходования оперативно</w:t>
      </w:r>
      <w:r>
        <w:rPr>
          <w:rFonts w:ascii="Times New Roman" w:hAnsi="Times New Roman"/>
          <w:sz w:val="28"/>
          <w:szCs w:val="28"/>
          <w:lang w:val="ru-RU"/>
        </w:rPr>
        <w:t xml:space="preserve">й памяти. В параллельном программировании зачастую достаточно использования частичной копии процесса. Такая частичная копия называется </w:t>
      </w:r>
      <w:r>
        <w:rPr>
          <w:rFonts w:ascii="Times New Roman" w:hAnsi="Times New Roman"/>
          <w:b/>
          <w:bCs/>
          <w:sz w:val="28"/>
          <w:szCs w:val="28"/>
          <w:lang w:val="ru-RU"/>
        </w:rPr>
        <w:t>потоком</w:t>
      </w:r>
      <w:r>
        <w:rPr>
          <w:rFonts w:ascii="Times New Roman" w:hAnsi="Times New Roman"/>
          <w:sz w:val="28"/>
          <w:szCs w:val="28"/>
          <w:lang w:val="ru-RU"/>
        </w:rPr>
        <w:t>, &lt;легковесным процессом&gt; или нитью (thread). Нить - это поток команд, который может самостоятельно управляться пл</w:t>
      </w:r>
      <w:r>
        <w:rPr>
          <w:rFonts w:ascii="Times New Roman" w:hAnsi="Times New Roman"/>
          <w:sz w:val="28"/>
          <w:szCs w:val="28"/>
          <w:lang w:val="ru-RU"/>
        </w:rPr>
        <w:t>анировщиком. В отличие от дочернего процесса нить создается в контексте головного процесса, в том же самом адресном пространстве. На однопроцессорных системах планировщик чередует выполнение нитей посредством квантования процессорного времени, а на многопр</w:t>
      </w:r>
      <w:r>
        <w:rPr>
          <w:rFonts w:ascii="Times New Roman" w:hAnsi="Times New Roman"/>
          <w:sz w:val="28"/>
          <w:szCs w:val="28"/>
          <w:lang w:val="ru-RU"/>
        </w:rPr>
        <w:t>оцессорных системах нити могут выполняться параллельно на различных процессорах. Потоки не требуют специального механизма взаимодействия между подзадачами, поскольку они имеют равноправный доступ к общей памяти родительского процесса.</w:t>
      </w:r>
    </w:p>
    <w:p w14:paraId="226B69A7" w14:textId="77777777" w:rsidR="0070285E" w:rsidRDefault="0070285E">
      <w:pPr>
        <w:jc w:val="both"/>
        <w:rPr>
          <w:rFonts w:ascii="Times New Roman" w:hAnsi="Times New Roman"/>
          <w:sz w:val="28"/>
          <w:szCs w:val="28"/>
          <w:lang w:val="ru-RU"/>
        </w:rPr>
      </w:pPr>
    </w:p>
    <w:p w14:paraId="0DC0E85D" w14:textId="77777777" w:rsidR="0070285E" w:rsidRDefault="005C49B0">
      <w:pPr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Для работы с нитями </w:t>
      </w:r>
      <w:r>
        <w:rPr>
          <w:rFonts w:ascii="Times New Roman" w:hAnsi="Times New Roman"/>
          <w:sz w:val="28"/>
          <w:szCs w:val="28"/>
          <w:lang w:val="ru-RU"/>
        </w:rPr>
        <w:t>в разных версиях ОС UNIX существовали свои библиотеки. В настоящее время в качестве стандарта для работы с нитями принята библиотека Pthread [10]. Пользовательский интерфейс библиотеки определен в стандарте POSIX 1003.1 1995, разработанном комитетами по вы</w:t>
      </w:r>
      <w:r>
        <w:rPr>
          <w:rFonts w:ascii="Times New Roman" w:hAnsi="Times New Roman"/>
          <w:sz w:val="28"/>
          <w:szCs w:val="28"/>
          <w:lang w:val="ru-RU"/>
        </w:rPr>
        <w:t>пуску стандартов ANSI/IEEE. Библиотека Pthread содержит более 60 функций, которые можно разделить на три категории: функции управления потоками, функции управления мьютексами (mutex - взаимное исключение) и функции управления переменными окружения.</w:t>
      </w:r>
    </w:p>
    <w:p w14:paraId="3C9EF035" w14:textId="77777777" w:rsidR="0070285E" w:rsidRDefault="0070285E">
      <w:pPr>
        <w:jc w:val="both"/>
        <w:rPr>
          <w:rFonts w:ascii="Times New Roman" w:hAnsi="Times New Roman"/>
          <w:sz w:val="28"/>
          <w:szCs w:val="28"/>
          <w:lang w:val="ru-RU"/>
        </w:rPr>
      </w:pPr>
    </w:p>
    <w:p w14:paraId="3871F27A" w14:textId="77777777" w:rsidR="0070285E" w:rsidRDefault="005C49B0">
      <w:pPr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 прог</w:t>
      </w:r>
      <w:r>
        <w:rPr>
          <w:rFonts w:ascii="Times New Roman" w:hAnsi="Times New Roman"/>
          <w:sz w:val="28"/>
          <w:szCs w:val="28"/>
          <w:lang w:val="ru-RU"/>
        </w:rPr>
        <w:t>рамме pi_thread.с представлена версия вычисления числа π с использованием библиотеки Pthread. Программа создает нить, используя функцию pthread_create (), затем назначает уникальный идентификатор переменной типа pthread_t. Головная программа вызывает вычис</w:t>
      </w:r>
      <w:r>
        <w:rPr>
          <w:rFonts w:ascii="Times New Roman" w:hAnsi="Times New Roman"/>
          <w:sz w:val="28"/>
          <w:szCs w:val="28"/>
          <w:lang w:val="ru-RU"/>
        </w:rPr>
        <w:t>лительную функцию, которая будет выполняться как нить. Функция pthread_exit () используется для завершения &lt;легковесного&gt; процесса. Функция pthread_join () является аналогом функции wait(), но в этом случае любая нить может связываться с любой другой нитью</w:t>
      </w:r>
      <w:r>
        <w:rPr>
          <w:rFonts w:ascii="Times New Roman" w:hAnsi="Times New Roman"/>
          <w:sz w:val="28"/>
          <w:szCs w:val="28"/>
          <w:lang w:val="ru-RU"/>
        </w:rPr>
        <w:t xml:space="preserve"> в процессе, так как для нитей нет жесткой связи родитель-потомок.</w:t>
      </w:r>
    </w:p>
    <w:p w14:paraId="06700844" w14:textId="77777777" w:rsidR="0070285E" w:rsidRDefault="0070285E">
      <w:pPr>
        <w:jc w:val="both"/>
        <w:rPr>
          <w:rFonts w:ascii="Times New Roman" w:hAnsi="Times New Roman"/>
          <w:sz w:val="28"/>
          <w:szCs w:val="28"/>
          <w:lang w:val="ru-RU"/>
        </w:rPr>
      </w:pPr>
    </w:p>
    <w:p w14:paraId="12F9D94B" w14:textId="77777777" w:rsidR="0070285E" w:rsidRDefault="005C49B0">
      <w:pPr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Поскольку многопоточное приложение выполняет команды одновременно на нескольких процессорах, то доступ к совместно используемой памяти требует синхронизации. Это реализуется с помощью меха</w:t>
      </w:r>
      <w:r>
        <w:rPr>
          <w:rFonts w:ascii="Times New Roman" w:hAnsi="Times New Roman"/>
          <w:sz w:val="28"/>
          <w:szCs w:val="28"/>
          <w:lang w:val="ru-RU"/>
        </w:rPr>
        <w:t>низма взаимной блокировки (mutex). Этот механизм защищает структуры данных от параллельной модификации. Функции pthread_mutex_init (), pthread_mutex_lock () и pthread_mutex_unlock () используются для этой цели.</w:t>
      </w:r>
    </w:p>
    <w:p w14:paraId="1611DBC1" w14:textId="77777777" w:rsidR="0070285E" w:rsidRDefault="0070285E">
      <w:pPr>
        <w:jc w:val="both"/>
        <w:rPr>
          <w:rFonts w:ascii="Times New Roman" w:hAnsi="Times New Roman"/>
          <w:sz w:val="28"/>
          <w:szCs w:val="28"/>
          <w:lang w:val="ru-RU"/>
        </w:rPr>
      </w:pPr>
    </w:p>
    <w:p w14:paraId="462835DB" w14:textId="77777777" w:rsidR="0070285E" w:rsidRDefault="005C49B0">
      <w:pPr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Головная программа запускается из командной </w:t>
      </w:r>
      <w:r>
        <w:rPr>
          <w:rFonts w:ascii="Times New Roman" w:hAnsi="Times New Roman"/>
          <w:sz w:val="28"/>
          <w:szCs w:val="28"/>
          <w:lang w:val="ru-RU"/>
        </w:rPr>
        <w:t>строки с двумя аргументами: n - числом точек разбиения интервала интегрирования и num_threads - числом порождаемых нитей. Значение этой глобальной переменной может быть присвоено и за пределами программы в виде переменной окружения оболочки Shell. Первая н</w:t>
      </w:r>
      <w:r>
        <w:rPr>
          <w:rFonts w:ascii="Times New Roman" w:hAnsi="Times New Roman"/>
          <w:sz w:val="28"/>
          <w:szCs w:val="28"/>
          <w:lang w:val="ru-RU"/>
        </w:rPr>
        <w:t>ить вычислительной функции PIworker, получает свой идентификатор i от головного процесса и выполняет n/num_threads часть вычислительного цикла. Поскольку доступ к глобальной переменной pi не должны получить больше чем одна нить одновременно, то операция ее</w:t>
      </w:r>
      <w:r>
        <w:rPr>
          <w:rFonts w:ascii="Times New Roman" w:hAnsi="Times New Roman"/>
          <w:sz w:val="28"/>
          <w:szCs w:val="28"/>
          <w:lang w:val="ru-RU"/>
        </w:rPr>
        <w:t xml:space="preserve"> модификации запирается механизмом взаимной блокировки (mutex).Рассмотренный алгоритм реализует следующая программа.</w:t>
      </w:r>
    </w:p>
    <w:p w14:paraId="0FA6FBFC" w14:textId="77777777" w:rsidR="0070285E" w:rsidRDefault="005C49B0">
      <w:pPr>
        <w:spacing w:line="240" w:lineRule="auto"/>
        <w:jc w:val="both"/>
      </w:pPr>
      <w:r>
        <w:rPr>
          <w:rFonts w:ascii="Consolas" w:hAnsi="Consolas"/>
          <w:sz w:val="20"/>
          <w:szCs w:val="20"/>
          <w:lang w:val="ru-RU"/>
        </w:rPr>
        <w:t>Программа</w:t>
      </w:r>
      <w:r>
        <w:rPr>
          <w:rFonts w:ascii="Consolas" w:hAnsi="Consolas"/>
          <w:sz w:val="20"/>
          <w:szCs w:val="20"/>
        </w:rPr>
        <w:t xml:space="preserve"> pi_thread.</w:t>
      </w:r>
      <w:r>
        <w:rPr>
          <w:rFonts w:ascii="Consolas" w:hAnsi="Consolas"/>
          <w:sz w:val="20"/>
          <w:szCs w:val="20"/>
          <w:lang w:val="ru-RU"/>
        </w:rPr>
        <w:t>с</w:t>
      </w:r>
    </w:p>
    <w:p w14:paraId="141DBBD4" w14:textId="77777777" w:rsidR="0070285E" w:rsidRDefault="005C49B0">
      <w:pPr>
        <w:spacing w:line="240" w:lineRule="auto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#include &lt;stdio.h&gt; </w:t>
      </w:r>
    </w:p>
    <w:p w14:paraId="53BB8038" w14:textId="77777777" w:rsidR="0070285E" w:rsidRDefault="005C49B0">
      <w:pPr>
        <w:spacing w:line="240" w:lineRule="auto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#include &lt;pthread.h&gt; </w:t>
      </w:r>
    </w:p>
    <w:p w14:paraId="5B32B3C4" w14:textId="77777777" w:rsidR="0070285E" w:rsidRDefault="005C49B0">
      <w:pPr>
        <w:spacing w:line="240" w:lineRule="auto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int n, num_threads;</w:t>
      </w:r>
    </w:p>
    <w:p w14:paraId="432754B9" w14:textId="77777777" w:rsidR="0070285E" w:rsidRDefault="005C49B0">
      <w:pPr>
        <w:spacing w:line="240" w:lineRule="auto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double d, pi;</w:t>
      </w:r>
    </w:p>
    <w:p w14:paraId="56EA13F9" w14:textId="77777777" w:rsidR="0070285E" w:rsidRDefault="005C49B0">
      <w:pPr>
        <w:spacing w:line="240" w:lineRule="auto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pthread_mutex_t </w:t>
      </w:r>
      <w:r>
        <w:rPr>
          <w:rFonts w:ascii="Consolas" w:hAnsi="Consolas"/>
          <w:sz w:val="20"/>
          <w:szCs w:val="20"/>
        </w:rPr>
        <w:t>reduction_mutex;</w:t>
      </w:r>
    </w:p>
    <w:p w14:paraId="6D0D1E55" w14:textId="77777777" w:rsidR="0070285E" w:rsidRDefault="005C49B0">
      <w:pPr>
        <w:spacing w:line="240" w:lineRule="auto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pthread_t *tid;</w:t>
      </w:r>
    </w:p>
    <w:p w14:paraId="2B518BC8" w14:textId="77777777" w:rsidR="0070285E" w:rsidRDefault="0070285E">
      <w:pPr>
        <w:spacing w:line="240" w:lineRule="auto"/>
        <w:jc w:val="both"/>
        <w:rPr>
          <w:rFonts w:ascii="Consolas" w:hAnsi="Consolas"/>
          <w:sz w:val="20"/>
          <w:szCs w:val="20"/>
        </w:rPr>
      </w:pPr>
    </w:p>
    <w:p w14:paraId="726C3685" w14:textId="77777777" w:rsidR="0070285E" w:rsidRDefault="005C49B0">
      <w:pPr>
        <w:spacing w:line="240" w:lineRule="auto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void *PIworker(void *arg)</w:t>
      </w:r>
    </w:p>
    <w:p w14:paraId="3C74755E" w14:textId="77777777" w:rsidR="0070285E" w:rsidRDefault="005C49B0">
      <w:pPr>
        <w:spacing w:line="240" w:lineRule="auto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{</w:t>
      </w:r>
    </w:p>
    <w:p w14:paraId="5AC76419" w14:textId="77777777" w:rsidR="0070285E" w:rsidRDefault="005C49B0">
      <w:pPr>
        <w:spacing w:line="240" w:lineRule="auto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int i, myid;</w:t>
      </w:r>
    </w:p>
    <w:p w14:paraId="2E5801D4" w14:textId="77777777" w:rsidR="0070285E" w:rsidRDefault="005C49B0">
      <w:pPr>
        <w:spacing w:line="240" w:lineRule="auto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double s, x, mypi;</w:t>
      </w:r>
    </w:p>
    <w:p w14:paraId="014AE754" w14:textId="77777777" w:rsidR="0070285E" w:rsidRDefault="005C49B0">
      <w:pPr>
        <w:spacing w:line="240" w:lineRule="auto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myid = *(int *)arg;</w:t>
      </w:r>
    </w:p>
    <w:p w14:paraId="319935AB" w14:textId="77777777" w:rsidR="0070285E" w:rsidRDefault="005C49B0">
      <w:pPr>
        <w:spacing w:line="240" w:lineRule="auto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s = 0.0;</w:t>
      </w:r>
    </w:p>
    <w:p w14:paraId="5DACA4C8" w14:textId="77777777" w:rsidR="0070285E" w:rsidRDefault="005C49B0">
      <w:pPr>
        <w:spacing w:line="240" w:lineRule="auto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for (i=myid+1; i&lt;=n; i+=num_threads) {</w:t>
      </w:r>
    </w:p>
    <w:p w14:paraId="433A72D2" w14:textId="77777777" w:rsidR="0070285E" w:rsidRDefault="005C49B0">
      <w:pPr>
        <w:spacing w:line="240" w:lineRule="auto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x = (i-0.5)*d;</w:t>
      </w:r>
    </w:p>
    <w:p w14:paraId="3453C27F" w14:textId="77777777" w:rsidR="0070285E" w:rsidRDefault="005C49B0">
      <w:pPr>
        <w:spacing w:line="240" w:lineRule="auto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s += 4.0/(1.0+x*x);</w:t>
      </w:r>
    </w:p>
    <w:p w14:paraId="0C5964AC" w14:textId="77777777" w:rsidR="0070285E" w:rsidRDefault="005C49B0">
      <w:pPr>
        <w:spacing w:line="240" w:lineRule="auto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}</w:t>
      </w:r>
    </w:p>
    <w:p w14:paraId="5C77C87D" w14:textId="77777777" w:rsidR="0070285E" w:rsidRDefault="005C49B0">
      <w:pPr>
        <w:spacing w:line="240" w:lineRule="auto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mypi = d*s;</w:t>
      </w:r>
    </w:p>
    <w:p w14:paraId="7A53517A" w14:textId="77777777" w:rsidR="0070285E" w:rsidRDefault="005C49B0">
      <w:pPr>
        <w:spacing w:line="240" w:lineRule="auto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pthread_mutex_lock(&amp;reduction_mut</w:t>
      </w:r>
      <w:r>
        <w:rPr>
          <w:rFonts w:ascii="Consolas" w:hAnsi="Consolas"/>
          <w:sz w:val="20"/>
          <w:szCs w:val="20"/>
        </w:rPr>
        <w:t>ex);</w:t>
      </w:r>
    </w:p>
    <w:p w14:paraId="6969AF00" w14:textId="77777777" w:rsidR="0070285E" w:rsidRDefault="005C49B0">
      <w:pPr>
        <w:spacing w:line="240" w:lineRule="auto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pi += mypi;</w:t>
      </w:r>
    </w:p>
    <w:p w14:paraId="166B929B" w14:textId="77777777" w:rsidR="0070285E" w:rsidRDefault="005C49B0">
      <w:pPr>
        <w:spacing w:line="240" w:lineRule="auto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pthread_mutex_unlock(&amp;reduction_mutex);</w:t>
      </w:r>
    </w:p>
    <w:p w14:paraId="37E40499" w14:textId="77777777" w:rsidR="0070285E" w:rsidRDefault="005C49B0">
      <w:pPr>
        <w:spacing w:line="240" w:lineRule="auto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pthread_exit(0);</w:t>
      </w:r>
    </w:p>
    <w:p w14:paraId="41913594" w14:textId="77777777" w:rsidR="0070285E" w:rsidRDefault="005C49B0">
      <w:pPr>
        <w:spacing w:line="240" w:lineRule="auto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}</w:t>
      </w:r>
    </w:p>
    <w:p w14:paraId="7AC139FE" w14:textId="77777777" w:rsidR="0070285E" w:rsidRDefault="0070285E">
      <w:pPr>
        <w:spacing w:line="240" w:lineRule="auto"/>
        <w:jc w:val="both"/>
        <w:rPr>
          <w:rFonts w:ascii="Consolas" w:hAnsi="Consolas"/>
          <w:sz w:val="20"/>
          <w:szCs w:val="20"/>
        </w:rPr>
      </w:pPr>
    </w:p>
    <w:p w14:paraId="61DAAD32" w14:textId="77777777" w:rsidR="0070285E" w:rsidRDefault="005C49B0">
      <w:pPr>
        <w:spacing w:line="240" w:lineRule="auto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main(int argc, char **argv)</w:t>
      </w:r>
    </w:p>
    <w:p w14:paraId="1D3354F9" w14:textId="77777777" w:rsidR="0070285E" w:rsidRDefault="005C49B0">
      <w:pPr>
        <w:spacing w:line="240" w:lineRule="auto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{</w:t>
      </w:r>
    </w:p>
    <w:p w14:paraId="554F86F5" w14:textId="77777777" w:rsidR="0070285E" w:rsidRDefault="005C49B0">
      <w:pPr>
        <w:spacing w:line="240" w:lineRule="auto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lastRenderedPageBreak/>
        <w:t xml:space="preserve"> int i;</w:t>
      </w:r>
    </w:p>
    <w:p w14:paraId="66F94F2D" w14:textId="77777777" w:rsidR="0070285E" w:rsidRDefault="005C49B0">
      <w:pPr>
        <w:spacing w:line="240" w:lineRule="auto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int *id;</w:t>
      </w:r>
    </w:p>
    <w:p w14:paraId="055F59F4" w14:textId="77777777" w:rsidR="0070285E" w:rsidRDefault="005C49B0">
      <w:pPr>
        <w:spacing w:line="240" w:lineRule="auto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n = atoi(argv[1]);</w:t>
      </w:r>
    </w:p>
    <w:p w14:paraId="360A88A2" w14:textId="77777777" w:rsidR="0070285E" w:rsidRDefault="005C49B0">
      <w:pPr>
        <w:spacing w:line="240" w:lineRule="auto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num_threads = atoi(argv[2]);</w:t>
      </w:r>
    </w:p>
    <w:p w14:paraId="4D288206" w14:textId="77777777" w:rsidR="0070285E" w:rsidRDefault="005C49B0">
      <w:pPr>
        <w:spacing w:line="240" w:lineRule="auto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d = 1.0/n;</w:t>
      </w:r>
    </w:p>
    <w:p w14:paraId="2610EB7C" w14:textId="77777777" w:rsidR="0070285E" w:rsidRDefault="005C49B0">
      <w:pPr>
        <w:spacing w:line="240" w:lineRule="auto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pi = 0.0;</w:t>
      </w:r>
    </w:p>
    <w:p w14:paraId="7226BC93" w14:textId="77777777" w:rsidR="0070285E" w:rsidRDefault="005C49B0">
      <w:pPr>
        <w:spacing w:line="240" w:lineRule="auto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id = (int *) </w:t>
      </w:r>
      <w:r>
        <w:rPr>
          <w:rFonts w:ascii="Consolas" w:hAnsi="Consolas"/>
          <w:sz w:val="20"/>
          <w:szCs w:val="20"/>
        </w:rPr>
        <w:t>calloc(n,sizeof(int));</w:t>
      </w:r>
    </w:p>
    <w:p w14:paraId="531D4D03" w14:textId="77777777" w:rsidR="0070285E" w:rsidRDefault="005C49B0">
      <w:pPr>
        <w:spacing w:line="240" w:lineRule="auto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tid = (pthread_t *) calloc(num_threads,</w:t>
      </w:r>
    </w:p>
    <w:p w14:paraId="26203E70" w14:textId="77777777" w:rsidR="0070285E" w:rsidRDefault="005C49B0">
      <w:pPr>
        <w:spacing w:line="240" w:lineRule="auto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sizeof(pthread_t));</w:t>
      </w:r>
    </w:p>
    <w:p w14:paraId="3E081A11" w14:textId="77777777" w:rsidR="0070285E" w:rsidRDefault="005C49B0">
      <w:pPr>
        <w:spacing w:line="240" w:lineRule="auto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if(pthread_mutex_init(&amp;reduction_mutex,NULL)) {</w:t>
      </w:r>
    </w:p>
    <w:p w14:paraId="57DCCDAC" w14:textId="77777777" w:rsidR="0070285E" w:rsidRDefault="005C49B0">
      <w:pPr>
        <w:spacing w:line="240" w:lineRule="auto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fprintf(stderr, "Cannot init lock\n");</w:t>
      </w:r>
    </w:p>
    <w:p w14:paraId="4CCB34F9" w14:textId="77777777" w:rsidR="0070285E" w:rsidRDefault="005C49B0">
      <w:pPr>
        <w:spacing w:line="240" w:lineRule="auto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exit(0); </w:t>
      </w:r>
    </w:p>
    <w:p w14:paraId="2ABC071B" w14:textId="77777777" w:rsidR="0070285E" w:rsidRDefault="005C49B0">
      <w:pPr>
        <w:spacing w:line="240" w:lineRule="auto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};</w:t>
      </w:r>
    </w:p>
    <w:p w14:paraId="0A6957B3" w14:textId="77777777" w:rsidR="0070285E" w:rsidRDefault="005C49B0">
      <w:pPr>
        <w:spacing w:line="240" w:lineRule="auto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for (i=0; i&lt;num_threads; i++) {</w:t>
      </w:r>
    </w:p>
    <w:p w14:paraId="06562D0C" w14:textId="77777777" w:rsidR="0070285E" w:rsidRDefault="005C49B0">
      <w:pPr>
        <w:spacing w:line="240" w:lineRule="auto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id[i] = i;</w:t>
      </w:r>
    </w:p>
    <w:p w14:paraId="330ACF9F" w14:textId="77777777" w:rsidR="0070285E" w:rsidRDefault="005C49B0">
      <w:pPr>
        <w:spacing w:line="240" w:lineRule="auto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if(</w:t>
      </w:r>
      <w:r>
        <w:rPr>
          <w:rFonts w:ascii="Consolas" w:hAnsi="Consolas"/>
          <w:sz w:val="20"/>
          <w:szCs w:val="20"/>
        </w:rPr>
        <w:t>pthread_create(&amp;tid[i],NULL,</w:t>
      </w:r>
    </w:p>
    <w:p w14:paraId="40CBCB52" w14:textId="77777777" w:rsidR="0070285E" w:rsidRDefault="005C49B0">
      <w:pPr>
        <w:spacing w:line="240" w:lineRule="auto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PIworker,(void *)&amp;id[i])) {</w:t>
      </w:r>
    </w:p>
    <w:p w14:paraId="6543EA58" w14:textId="77777777" w:rsidR="0070285E" w:rsidRDefault="005C49B0">
      <w:pPr>
        <w:spacing w:line="240" w:lineRule="auto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exit(1); </w:t>
      </w:r>
    </w:p>
    <w:p w14:paraId="79821ED6" w14:textId="77777777" w:rsidR="0070285E" w:rsidRDefault="005C49B0">
      <w:pPr>
        <w:spacing w:line="240" w:lineRule="auto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}; </w:t>
      </w:r>
    </w:p>
    <w:p w14:paraId="0FE5F507" w14:textId="77777777" w:rsidR="0070285E" w:rsidRDefault="005C49B0">
      <w:pPr>
        <w:spacing w:line="240" w:lineRule="auto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};</w:t>
      </w:r>
    </w:p>
    <w:p w14:paraId="03F5B5A2" w14:textId="77777777" w:rsidR="0070285E" w:rsidRDefault="005C49B0">
      <w:pPr>
        <w:spacing w:line="240" w:lineRule="auto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for (i=0; i&lt;num_threads; i++)</w:t>
      </w:r>
    </w:p>
    <w:p w14:paraId="0445C226" w14:textId="77777777" w:rsidR="0070285E" w:rsidRDefault="005C49B0">
      <w:pPr>
        <w:spacing w:line="240" w:lineRule="auto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pthread_join(tid[i],NULL);</w:t>
      </w:r>
    </w:p>
    <w:p w14:paraId="0335EB6C" w14:textId="77777777" w:rsidR="0070285E" w:rsidRDefault="005C49B0">
      <w:pPr>
        <w:spacing w:line="240" w:lineRule="auto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printf("pi=%.15f\n", pi);</w:t>
      </w:r>
    </w:p>
    <w:p w14:paraId="469549E1" w14:textId="77777777" w:rsidR="0070285E" w:rsidRDefault="005C49B0">
      <w:pPr>
        <w:spacing w:line="240" w:lineRule="auto"/>
        <w:jc w:val="both"/>
        <w:rPr>
          <w:rFonts w:ascii="Consolas" w:hAnsi="Consolas"/>
          <w:sz w:val="20"/>
          <w:szCs w:val="20"/>
          <w:lang w:val="ru-RU"/>
        </w:rPr>
      </w:pPr>
      <w:r>
        <w:rPr>
          <w:rFonts w:ascii="Consolas" w:hAnsi="Consolas"/>
          <w:sz w:val="20"/>
          <w:szCs w:val="20"/>
          <w:lang w:val="ru-RU"/>
        </w:rPr>
        <w:t>}</w:t>
      </w:r>
    </w:p>
    <w:p w14:paraId="684006B1" w14:textId="77777777" w:rsidR="0070285E" w:rsidRDefault="005C49B0">
      <w:pPr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Следует отметить, что написание многопоточных программ на языке Си довольн</w:t>
      </w:r>
      <w:r>
        <w:rPr>
          <w:rFonts w:ascii="Times New Roman" w:hAnsi="Times New Roman"/>
          <w:sz w:val="28"/>
          <w:szCs w:val="28"/>
          <w:lang w:val="ru-RU"/>
        </w:rPr>
        <w:t xml:space="preserve">о трудоемко и требует чрезвычайной аккуратности. При разработке таких приложений программист обязан обеспечить безопасность параллельно выполняемых функций. На сегодняшний день нет полной гарантии, что все функции системных библиотек безопасны для нитей и </w:t>
      </w:r>
      <w:r>
        <w:rPr>
          <w:rFonts w:ascii="Times New Roman" w:hAnsi="Times New Roman"/>
          <w:sz w:val="28"/>
          <w:szCs w:val="28"/>
          <w:lang w:val="ru-RU"/>
        </w:rPr>
        <w:t>обеспечивают полную защиту от несанкционированного доступа в системные области памяти. Поэтому рекомендуется для многопоточного программирования использовать средства более высокого уровня, такие как Java или OpenMP.</w:t>
      </w:r>
    </w:p>
    <w:p w14:paraId="7B4DAFDB" w14:textId="77777777" w:rsidR="0070285E" w:rsidRDefault="0070285E">
      <w:pPr>
        <w:jc w:val="both"/>
        <w:rPr>
          <w:rFonts w:ascii="Times New Roman" w:hAnsi="Times New Roman"/>
          <w:sz w:val="28"/>
          <w:szCs w:val="28"/>
          <w:lang w:val="ru-RU"/>
        </w:rPr>
      </w:pPr>
    </w:p>
    <w:p w14:paraId="6E60528D" w14:textId="77777777" w:rsidR="0070285E" w:rsidRDefault="005C49B0">
      <w:pPr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3. Многопоточное программирование на я</w:t>
      </w:r>
      <w:r>
        <w:rPr>
          <w:rFonts w:ascii="Times New Roman" w:hAnsi="Times New Roman"/>
          <w:sz w:val="28"/>
          <w:szCs w:val="28"/>
          <w:lang w:val="ru-RU"/>
        </w:rPr>
        <w:t>зыке Java</w:t>
      </w:r>
    </w:p>
    <w:p w14:paraId="004BDDF1" w14:textId="77777777" w:rsidR="0070285E" w:rsidRDefault="005C49B0">
      <w:pPr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Язык Java изначально разрабатывался как язык, специально ориентированный на поддержку многопоточности. Java библиотека предоставляет класс Thread, который поддерживает широкий набор методов: например, метод start () </w:t>
      </w:r>
      <w:r>
        <w:rPr>
          <w:rFonts w:ascii="Times New Roman" w:hAnsi="Times New Roman"/>
          <w:sz w:val="28"/>
          <w:szCs w:val="28"/>
          <w:lang w:val="ru-RU"/>
        </w:rPr>
        <w:lastRenderedPageBreak/>
        <w:t xml:space="preserve">вызывает нить для выполнения, </w:t>
      </w:r>
      <w:r>
        <w:rPr>
          <w:rFonts w:ascii="Times New Roman" w:hAnsi="Times New Roman"/>
          <w:sz w:val="28"/>
          <w:szCs w:val="28"/>
          <w:lang w:val="ru-RU"/>
        </w:rPr>
        <w:t>метод join () включает ожидание завершения нити. Механизм отпирания-запирания легко реализуется с помощью деклараций синхронизации. Базовые библиотеки системы хорошо защищены от некорректного использования функций в нитях. Эти свойства языка Java делают ег</w:t>
      </w:r>
      <w:r>
        <w:rPr>
          <w:rFonts w:ascii="Times New Roman" w:hAnsi="Times New Roman"/>
          <w:sz w:val="28"/>
          <w:szCs w:val="28"/>
          <w:lang w:val="ru-RU"/>
        </w:rPr>
        <w:t>о более подходящим для многопоточного программирования. Приведем текст нашей программы, написанной на языке Java.</w:t>
      </w:r>
    </w:p>
    <w:p w14:paraId="798E1D9F" w14:textId="77777777" w:rsidR="0070285E" w:rsidRDefault="005C49B0">
      <w:pPr>
        <w:spacing w:line="240" w:lineRule="auto"/>
        <w:jc w:val="both"/>
        <w:rPr>
          <w:rFonts w:ascii="Consolas" w:hAnsi="Consolas"/>
          <w:sz w:val="20"/>
          <w:szCs w:val="20"/>
          <w:lang w:val="ru-RU"/>
        </w:rPr>
      </w:pPr>
      <w:r>
        <w:rPr>
          <w:rFonts w:ascii="Consolas" w:hAnsi="Consolas"/>
          <w:sz w:val="20"/>
          <w:szCs w:val="20"/>
          <w:lang w:val="ru-RU"/>
        </w:rPr>
        <w:t>Программа pi.java</w:t>
      </w:r>
    </w:p>
    <w:p w14:paraId="5C134A02" w14:textId="77777777" w:rsidR="0070285E" w:rsidRDefault="005C49B0">
      <w:pPr>
        <w:spacing w:line="240" w:lineRule="auto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public class PiJavaThread {</w:t>
      </w:r>
    </w:p>
    <w:p w14:paraId="6B0B1081" w14:textId="77777777" w:rsidR="0070285E" w:rsidRDefault="005C49B0">
      <w:pPr>
        <w:spacing w:line="240" w:lineRule="auto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int n, numThreads;</w:t>
      </w:r>
    </w:p>
    <w:p w14:paraId="228526A4" w14:textId="77777777" w:rsidR="0070285E" w:rsidRDefault="005C49B0">
      <w:pPr>
        <w:spacing w:line="240" w:lineRule="auto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double pi = 0.0;</w:t>
      </w:r>
    </w:p>
    <w:p w14:paraId="69282C21" w14:textId="77777777" w:rsidR="0070285E" w:rsidRDefault="005C49B0">
      <w:pPr>
        <w:spacing w:line="240" w:lineRule="auto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synchronized void addPi(double p) {</w:t>
      </w:r>
    </w:p>
    <w:p w14:paraId="4531E3ED" w14:textId="77777777" w:rsidR="0070285E" w:rsidRDefault="005C49B0">
      <w:pPr>
        <w:spacing w:line="240" w:lineRule="auto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pi += p;</w:t>
      </w:r>
    </w:p>
    <w:p w14:paraId="2601D131" w14:textId="77777777" w:rsidR="0070285E" w:rsidRDefault="005C49B0">
      <w:pPr>
        <w:spacing w:line="240" w:lineRule="auto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}</w:t>
      </w:r>
    </w:p>
    <w:p w14:paraId="2EC31354" w14:textId="77777777" w:rsidR="0070285E" w:rsidRDefault="005C49B0">
      <w:pPr>
        <w:spacing w:line="240" w:lineRule="auto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public PiJavaThread(int nd, int nt) {</w:t>
      </w:r>
    </w:p>
    <w:p w14:paraId="0CC93EC8" w14:textId="77777777" w:rsidR="0070285E" w:rsidRDefault="005C49B0">
      <w:pPr>
        <w:spacing w:line="240" w:lineRule="auto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n = nd;</w:t>
      </w:r>
    </w:p>
    <w:p w14:paraId="1F7A3A27" w14:textId="77777777" w:rsidR="0070285E" w:rsidRDefault="005C49B0">
      <w:pPr>
        <w:spacing w:line="240" w:lineRule="auto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numThreads = nt;</w:t>
      </w:r>
    </w:p>
    <w:p w14:paraId="2F15A630" w14:textId="77777777" w:rsidR="0070285E" w:rsidRDefault="005C49B0">
      <w:pPr>
        <w:spacing w:line="240" w:lineRule="auto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Thread threads[] = new Thread[numThreads];</w:t>
      </w:r>
    </w:p>
    <w:p w14:paraId="6C9545DE" w14:textId="77777777" w:rsidR="0070285E" w:rsidRDefault="005C49B0">
      <w:pPr>
        <w:spacing w:line="240" w:lineRule="auto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for (int i=0; i&lt;numThreads; i++) {</w:t>
      </w:r>
    </w:p>
    <w:p w14:paraId="35A64BF6" w14:textId="77777777" w:rsidR="0070285E" w:rsidRDefault="005C49B0">
      <w:pPr>
        <w:spacing w:line="240" w:lineRule="auto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threads[i] = new Thread(new PIworker(i));</w:t>
      </w:r>
    </w:p>
    <w:p w14:paraId="47BCEF03" w14:textId="77777777" w:rsidR="0070285E" w:rsidRDefault="005C49B0">
      <w:pPr>
        <w:spacing w:line="240" w:lineRule="auto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threads[i].start();</w:t>
      </w:r>
    </w:p>
    <w:p w14:paraId="362A2D58" w14:textId="77777777" w:rsidR="0070285E" w:rsidRDefault="005C49B0">
      <w:pPr>
        <w:spacing w:line="240" w:lineRule="auto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}</w:t>
      </w:r>
    </w:p>
    <w:p w14:paraId="0B1A47FD" w14:textId="77777777" w:rsidR="0070285E" w:rsidRDefault="005C49B0">
      <w:pPr>
        <w:spacing w:line="240" w:lineRule="auto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for (int i=0; i&lt;numThreads; i++) </w:t>
      </w:r>
      <w:r>
        <w:rPr>
          <w:rFonts w:ascii="Consolas" w:hAnsi="Consolas"/>
          <w:sz w:val="20"/>
          <w:szCs w:val="20"/>
        </w:rPr>
        <w:t>{</w:t>
      </w:r>
    </w:p>
    <w:p w14:paraId="0A485F2C" w14:textId="77777777" w:rsidR="0070285E" w:rsidRDefault="005C49B0">
      <w:pPr>
        <w:spacing w:line="240" w:lineRule="auto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try {</w:t>
      </w:r>
    </w:p>
    <w:p w14:paraId="1577DF8C" w14:textId="77777777" w:rsidR="0070285E" w:rsidRDefault="005C49B0">
      <w:pPr>
        <w:spacing w:line="240" w:lineRule="auto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threads[i].join();</w:t>
      </w:r>
    </w:p>
    <w:p w14:paraId="32C7B90E" w14:textId="77777777" w:rsidR="0070285E" w:rsidRDefault="005C49B0">
      <w:pPr>
        <w:spacing w:line="240" w:lineRule="auto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} catch (InterruptedException e) {</w:t>
      </w:r>
    </w:p>
    <w:p w14:paraId="33131498" w14:textId="77777777" w:rsidR="0070285E" w:rsidRDefault="005C49B0">
      <w:pPr>
        <w:spacing w:line="240" w:lineRule="auto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e.printStackTrace();</w:t>
      </w:r>
    </w:p>
    <w:p w14:paraId="7E09E222" w14:textId="77777777" w:rsidR="0070285E" w:rsidRDefault="005C49B0">
      <w:pPr>
        <w:spacing w:line="240" w:lineRule="auto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}</w:t>
      </w:r>
    </w:p>
    <w:p w14:paraId="5C35272A" w14:textId="77777777" w:rsidR="0070285E" w:rsidRDefault="005C49B0">
      <w:pPr>
        <w:spacing w:line="240" w:lineRule="auto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}</w:t>
      </w:r>
    </w:p>
    <w:p w14:paraId="7E2C56FD" w14:textId="77777777" w:rsidR="0070285E" w:rsidRDefault="005C49B0">
      <w:pPr>
        <w:spacing w:line="240" w:lineRule="auto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}</w:t>
      </w:r>
    </w:p>
    <w:p w14:paraId="061214DC" w14:textId="77777777" w:rsidR="0070285E" w:rsidRDefault="005C49B0">
      <w:pPr>
        <w:spacing w:line="240" w:lineRule="auto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class PIworker implements Runnable {</w:t>
      </w:r>
    </w:p>
    <w:p w14:paraId="7EB6F397" w14:textId="77777777" w:rsidR="0070285E" w:rsidRDefault="005C49B0">
      <w:pPr>
        <w:spacing w:line="240" w:lineRule="auto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int myid;</w:t>
      </w:r>
    </w:p>
    <w:p w14:paraId="4BABE67C" w14:textId="77777777" w:rsidR="0070285E" w:rsidRDefault="005C49B0">
      <w:pPr>
        <w:spacing w:line="240" w:lineRule="auto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public PIworker(int id) {</w:t>
      </w:r>
    </w:p>
    <w:p w14:paraId="1CB5FBFD" w14:textId="77777777" w:rsidR="0070285E" w:rsidRDefault="005C49B0">
      <w:pPr>
        <w:spacing w:line="240" w:lineRule="auto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myid = id;</w:t>
      </w:r>
    </w:p>
    <w:p w14:paraId="0C90E3B1" w14:textId="77777777" w:rsidR="0070285E" w:rsidRDefault="005C49B0">
      <w:pPr>
        <w:spacing w:line="240" w:lineRule="auto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}</w:t>
      </w:r>
    </w:p>
    <w:p w14:paraId="2D7BBB6B" w14:textId="77777777" w:rsidR="0070285E" w:rsidRDefault="005C49B0">
      <w:pPr>
        <w:spacing w:line="240" w:lineRule="auto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public void run() {</w:t>
      </w:r>
    </w:p>
    <w:p w14:paraId="7ED1C199" w14:textId="77777777" w:rsidR="0070285E" w:rsidRDefault="005C49B0">
      <w:pPr>
        <w:spacing w:line="240" w:lineRule="auto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double d, s, x;</w:t>
      </w:r>
    </w:p>
    <w:p w14:paraId="4FFD0098" w14:textId="77777777" w:rsidR="0070285E" w:rsidRDefault="005C49B0">
      <w:pPr>
        <w:spacing w:line="240" w:lineRule="auto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d = 1.0</w:t>
      </w:r>
      <w:r>
        <w:rPr>
          <w:rFonts w:ascii="Consolas" w:hAnsi="Consolas"/>
          <w:sz w:val="20"/>
          <w:szCs w:val="20"/>
        </w:rPr>
        <w:t>/n;</w:t>
      </w:r>
    </w:p>
    <w:p w14:paraId="380CA45B" w14:textId="77777777" w:rsidR="0070285E" w:rsidRDefault="005C49B0">
      <w:pPr>
        <w:spacing w:line="240" w:lineRule="auto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lastRenderedPageBreak/>
        <w:t xml:space="preserve">   s = 0.0;</w:t>
      </w:r>
    </w:p>
    <w:p w14:paraId="580A086E" w14:textId="77777777" w:rsidR="0070285E" w:rsidRDefault="005C49B0">
      <w:pPr>
        <w:spacing w:line="240" w:lineRule="auto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for (int i=myid+1; i&lt;=n; i+=numThreads) {</w:t>
      </w:r>
    </w:p>
    <w:p w14:paraId="13F247D8" w14:textId="77777777" w:rsidR="0070285E" w:rsidRDefault="005C49B0">
      <w:pPr>
        <w:spacing w:line="240" w:lineRule="auto"/>
        <w:jc w:val="both"/>
      </w:pPr>
      <w:r>
        <w:rPr>
          <w:rFonts w:ascii="Consolas" w:hAnsi="Consolas"/>
          <w:sz w:val="20"/>
          <w:szCs w:val="20"/>
        </w:rPr>
        <w:t xml:space="preserve">    </w:t>
      </w:r>
      <w:r>
        <w:rPr>
          <w:rFonts w:ascii="Consolas" w:hAnsi="Consolas"/>
          <w:sz w:val="20"/>
          <w:szCs w:val="20"/>
          <w:lang w:val="ru-RU"/>
        </w:rPr>
        <w:t>x = (i-0.5)*d;</w:t>
      </w:r>
    </w:p>
    <w:p w14:paraId="50BAE1D0" w14:textId="77777777" w:rsidR="0070285E" w:rsidRDefault="005C49B0">
      <w:pPr>
        <w:spacing w:line="240" w:lineRule="auto"/>
        <w:jc w:val="both"/>
      </w:pPr>
      <w:r>
        <w:rPr>
          <w:rFonts w:ascii="Consolas" w:hAnsi="Consolas"/>
          <w:sz w:val="20"/>
          <w:szCs w:val="20"/>
          <w:lang w:val="ru-RU"/>
        </w:rPr>
        <w:t xml:space="preserve">    </w:t>
      </w:r>
      <w:r>
        <w:rPr>
          <w:rFonts w:ascii="Consolas" w:hAnsi="Consolas"/>
          <w:sz w:val="20"/>
          <w:szCs w:val="20"/>
        </w:rPr>
        <w:t>s += 4.0/(1.0+x*x);</w:t>
      </w:r>
    </w:p>
    <w:p w14:paraId="2C75D92E" w14:textId="77777777" w:rsidR="0070285E" w:rsidRDefault="005C49B0">
      <w:pPr>
        <w:spacing w:line="240" w:lineRule="auto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}</w:t>
      </w:r>
    </w:p>
    <w:p w14:paraId="401993C6" w14:textId="77777777" w:rsidR="0070285E" w:rsidRDefault="005C49B0">
      <w:pPr>
        <w:spacing w:line="240" w:lineRule="auto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addPi(d*s);</w:t>
      </w:r>
    </w:p>
    <w:p w14:paraId="3046F982" w14:textId="77777777" w:rsidR="0070285E" w:rsidRDefault="005C49B0">
      <w:pPr>
        <w:spacing w:line="240" w:lineRule="auto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}</w:t>
      </w:r>
    </w:p>
    <w:p w14:paraId="2DDEBD41" w14:textId="77777777" w:rsidR="0070285E" w:rsidRDefault="005C49B0">
      <w:pPr>
        <w:spacing w:line="240" w:lineRule="auto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}</w:t>
      </w:r>
    </w:p>
    <w:p w14:paraId="550F35F6" w14:textId="77777777" w:rsidR="0070285E" w:rsidRDefault="005C49B0">
      <w:pPr>
        <w:spacing w:line="240" w:lineRule="auto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public static void main(String[] args) {</w:t>
      </w:r>
    </w:p>
    <w:p w14:paraId="439605EB" w14:textId="77777777" w:rsidR="0070285E" w:rsidRDefault="005C49B0">
      <w:pPr>
        <w:spacing w:line="240" w:lineRule="auto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PiJavaThread piJavaThread</w:t>
      </w:r>
    </w:p>
    <w:p w14:paraId="6D6DE342" w14:textId="77777777" w:rsidR="0070285E" w:rsidRDefault="005C49B0">
      <w:pPr>
        <w:spacing w:line="240" w:lineRule="auto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= new </w:t>
      </w:r>
      <w:r>
        <w:rPr>
          <w:rFonts w:ascii="Consolas" w:hAnsi="Consolas"/>
          <w:sz w:val="20"/>
          <w:szCs w:val="20"/>
        </w:rPr>
        <w:t>PiJavaThread(Integer.parseInt(args[0]),</w:t>
      </w:r>
    </w:p>
    <w:p w14:paraId="2BB4417B" w14:textId="77777777" w:rsidR="0070285E" w:rsidRDefault="005C49B0">
      <w:pPr>
        <w:spacing w:line="240" w:lineRule="auto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Integer.parseInt(args[1]));</w:t>
      </w:r>
    </w:p>
    <w:p w14:paraId="3D40D1BE" w14:textId="77777777" w:rsidR="0070285E" w:rsidRDefault="005C49B0">
      <w:pPr>
        <w:spacing w:line="240" w:lineRule="auto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System.out.println(" pi = " + piJavaThread.pi);</w:t>
      </w:r>
    </w:p>
    <w:p w14:paraId="7ABB397E" w14:textId="77777777" w:rsidR="0070285E" w:rsidRDefault="005C49B0">
      <w:pPr>
        <w:spacing w:line="240" w:lineRule="auto"/>
        <w:jc w:val="both"/>
      </w:pPr>
      <w:r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  <w:lang w:val="ru-RU"/>
        </w:rPr>
        <w:t>}</w:t>
      </w:r>
    </w:p>
    <w:p w14:paraId="7B997DF2" w14:textId="77777777" w:rsidR="0070285E" w:rsidRDefault="005C49B0">
      <w:pPr>
        <w:spacing w:line="240" w:lineRule="auto"/>
        <w:jc w:val="both"/>
        <w:rPr>
          <w:rFonts w:ascii="Consolas" w:hAnsi="Consolas"/>
          <w:sz w:val="20"/>
          <w:szCs w:val="20"/>
          <w:lang w:val="ru-RU"/>
        </w:rPr>
      </w:pPr>
      <w:r>
        <w:rPr>
          <w:rFonts w:ascii="Consolas" w:hAnsi="Consolas"/>
          <w:sz w:val="20"/>
          <w:szCs w:val="20"/>
          <w:lang w:val="ru-RU"/>
        </w:rPr>
        <w:t>}</w:t>
      </w:r>
    </w:p>
    <w:p w14:paraId="4A81B1C3" w14:textId="77777777" w:rsidR="0070285E" w:rsidRDefault="005C49B0">
      <w:pPr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Из листинга программы видно, что программирование на Java не намного проще, чем на языке С с </w:t>
      </w:r>
      <w:r>
        <w:rPr>
          <w:rFonts w:ascii="Times New Roman" w:hAnsi="Times New Roman"/>
          <w:sz w:val="28"/>
          <w:szCs w:val="28"/>
          <w:lang w:val="ru-RU"/>
        </w:rPr>
        <w:t>использованием библиотеки Pthread. Хотя защита данных упрощается использованием специальной функции синхронизации, тем не менее, программирование на Java не менее трудоемко и вряд ли более удобно для написания больших вычислительных программ.</w:t>
      </w:r>
    </w:p>
    <w:p w14:paraId="6C8D61A0" w14:textId="77777777" w:rsidR="0070285E" w:rsidRDefault="0070285E">
      <w:pPr>
        <w:jc w:val="both"/>
        <w:rPr>
          <w:rFonts w:ascii="Times New Roman" w:hAnsi="Times New Roman"/>
          <w:sz w:val="28"/>
          <w:szCs w:val="28"/>
          <w:lang w:val="ru-RU"/>
        </w:rPr>
      </w:pPr>
    </w:p>
    <w:p w14:paraId="06E72486" w14:textId="77777777" w:rsidR="0070285E" w:rsidRDefault="005C49B0">
      <w:pPr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4. Программи</w:t>
      </w:r>
      <w:r>
        <w:rPr>
          <w:rFonts w:ascii="Times New Roman" w:hAnsi="Times New Roman"/>
          <w:sz w:val="28"/>
          <w:szCs w:val="28"/>
          <w:lang w:val="ru-RU"/>
        </w:rPr>
        <w:t>рование средствами OpenMP</w:t>
      </w:r>
    </w:p>
    <w:p w14:paraId="6C70E3A5" w14:textId="77777777" w:rsidR="0070285E" w:rsidRDefault="005C49B0">
      <w:pPr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Прикладной программный интерфейс OpenMP (API OpenMP) предоставляет средства для разработки переносимых масштабируемых параллельных программ для систем с общей памятью. По своей сути OpenMP является высокоуровневой надстройкой над </w:t>
      </w:r>
      <w:r>
        <w:rPr>
          <w:rFonts w:ascii="Times New Roman" w:hAnsi="Times New Roman"/>
          <w:sz w:val="28"/>
          <w:szCs w:val="28"/>
          <w:lang w:val="ru-RU"/>
        </w:rPr>
        <w:t>Pthread, призванной облегчить разработку многопоточных приложений. OpenMP реализует идею "инкрементального распараллеливания", когда для многопроцессорной системы не пишется специальная параллельная программа, а в обычную последовательную программу добавля</w:t>
      </w:r>
      <w:r>
        <w:rPr>
          <w:rFonts w:ascii="Times New Roman" w:hAnsi="Times New Roman"/>
          <w:sz w:val="28"/>
          <w:szCs w:val="28"/>
          <w:lang w:val="ru-RU"/>
        </w:rPr>
        <w:t xml:space="preserve">ются распараллеливающие OpenMP директивы, которые игнорируются обычным компилятором. </w:t>
      </w:r>
    </w:p>
    <w:p w14:paraId="41DA2F45" w14:textId="77777777" w:rsidR="0070285E" w:rsidRDefault="0070285E">
      <w:pPr>
        <w:jc w:val="both"/>
        <w:rPr>
          <w:rFonts w:ascii="Times New Roman" w:hAnsi="Times New Roman"/>
          <w:sz w:val="28"/>
          <w:szCs w:val="28"/>
          <w:lang w:val="ru-RU"/>
        </w:rPr>
      </w:pPr>
    </w:p>
    <w:p w14:paraId="6A544D7E" w14:textId="77777777" w:rsidR="0070285E" w:rsidRDefault="005C49B0">
      <w:pPr>
        <w:jc w:val="both"/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Взаимоисключением потоков</w:t>
      </w:r>
      <w:r>
        <w:rPr>
          <w:rFonts w:ascii="Times New Roman" w:hAnsi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/>
          <w:sz w:val="28"/>
          <w:szCs w:val="28"/>
        </w:rPr>
        <w:t>mutual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exclusion</w:t>
      </w:r>
      <w:r>
        <w:rPr>
          <w:rFonts w:ascii="Times New Roman" w:hAnsi="Times New Roman"/>
          <w:sz w:val="28"/>
          <w:szCs w:val="28"/>
          <w:lang w:val="ru-RU"/>
        </w:rPr>
        <w:t xml:space="preserve">). Главное требование к механизмам разделения ресурсов является гарантированное обеспечение 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>использования каждого разделяемого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 xml:space="preserve"> ресурса только одним потоком </w:t>
      </w:r>
      <w:r>
        <w:rPr>
          <w:rFonts w:ascii="Times New Roman" w:hAnsi="Times New Roman"/>
          <w:sz w:val="28"/>
          <w:szCs w:val="28"/>
          <w:lang w:val="ru-RU"/>
        </w:rPr>
        <w:t xml:space="preserve">от момента выделения ресурса этому потоку до момента освобождения ресурса; Командные последовательности потоков, в ходе которых поток использует ресурс на условиях взаимоисключения, называется </w:t>
      </w:r>
      <w:r>
        <w:rPr>
          <w:rFonts w:ascii="Times New Roman" w:hAnsi="Times New Roman"/>
          <w:b/>
          <w:bCs/>
          <w:sz w:val="28"/>
          <w:szCs w:val="28"/>
          <w:lang w:val="ru-RU"/>
        </w:rPr>
        <w:t xml:space="preserve">критической секцией </w:t>
      </w:r>
      <w:r>
        <w:rPr>
          <w:rFonts w:ascii="Times New Roman" w:hAnsi="Times New Roman"/>
          <w:b/>
          <w:bCs/>
          <w:sz w:val="28"/>
          <w:szCs w:val="28"/>
          <w:lang w:val="ru-RU"/>
        </w:rPr>
        <w:lastRenderedPageBreak/>
        <w:t>потока</w:t>
      </w:r>
      <w:r>
        <w:rPr>
          <w:rFonts w:ascii="Times New Roman" w:hAnsi="Times New Roman"/>
          <w:sz w:val="28"/>
          <w:szCs w:val="28"/>
          <w:lang w:val="ru-RU"/>
        </w:rPr>
        <w:t>. С исп</w:t>
      </w:r>
      <w:r>
        <w:rPr>
          <w:rFonts w:ascii="Times New Roman" w:hAnsi="Times New Roman"/>
          <w:sz w:val="28"/>
          <w:szCs w:val="28"/>
          <w:lang w:val="ru-RU"/>
        </w:rPr>
        <w:t xml:space="preserve">ользованием последнего понятия условие взаимоисключения потоков может быть сформулировано как требование нахождения в критических секциях по использованию одного и того же разделяемого ресурса не более чем одного потока. </w:t>
      </w:r>
    </w:p>
    <w:p w14:paraId="3F2DDC66" w14:textId="77777777" w:rsidR="0070285E" w:rsidRDefault="005C49B0">
      <w:pPr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Требование взаимоисключения не явл</w:t>
      </w:r>
      <w:r>
        <w:rPr>
          <w:rFonts w:ascii="Times New Roman" w:hAnsi="Times New Roman"/>
          <w:sz w:val="28"/>
          <w:szCs w:val="28"/>
          <w:lang w:val="ru-RU"/>
        </w:rPr>
        <w:t xml:space="preserve">яется единственным к способам организации критических секций; дополнительный перечень необходимых свойств состоит в следующем: </w:t>
      </w:r>
    </w:p>
    <w:p w14:paraId="5D6D1809" w14:textId="77777777" w:rsidR="0070285E" w:rsidRDefault="005C49B0">
      <w:pPr>
        <w:jc w:val="both"/>
      </w:pPr>
      <w:r>
        <w:rPr>
          <w:rFonts w:ascii="Times New Roman" w:hAnsi="Times New Roman"/>
          <w:sz w:val="28"/>
          <w:szCs w:val="28"/>
          <w:lang w:val="ru-RU"/>
        </w:rPr>
        <w:t>-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>Отсутствие взаимной блокировки</w:t>
      </w:r>
      <w:r>
        <w:rPr>
          <w:rFonts w:ascii="Times New Roman" w:hAnsi="Times New Roman"/>
          <w:sz w:val="28"/>
          <w:szCs w:val="28"/>
          <w:lang w:val="ru-RU"/>
        </w:rPr>
        <w:t>. Потоки (по отдельности или совместно) не могут мешать каким-либо потокам обращаться к выполнени</w:t>
      </w:r>
      <w:r>
        <w:rPr>
          <w:rFonts w:ascii="Times New Roman" w:hAnsi="Times New Roman"/>
          <w:sz w:val="28"/>
          <w:szCs w:val="28"/>
          <w:lang w:val="ru-RU"/>
        </w:rPr>
        <w:t xml:space="preserve">ю своих критических секций. </w:t>
      </w:r>
    </w:p>
    <w:p w14:paraId="3D3FE916" w14:textId="77777777" w:rsidR="0070285E" w:rsidRDefault="005C49B0">
      <w:pPr>
        <w:jc w:val="both"/>
      </w:pPr>
      <w:r>
        <w:rPr>
          <w:rFonts w:ascii="Times New Roman" w:hAnsi="Times New Roman"/>
          <w:sz w:val="28"/>
          <w:szCs w:val="28"/>
          <w:lang w:val="ru-RU"/>
        </w:rPr>
        <w:t>-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>Эффективность.</w:t>
      </w:r>
      <w:r>
        <w:rPr>
          <w:rFonts w:ascii="Times New Roman" w:hAnsi="Times New Roman"/>
          <w:sz w:val="28"/>
          <w:szCs w:val="28"/>
          <w:lang w:val="ru-RU"/>
        </w:rPr>
        <w:t xml:space="preserve"> При наличии нескольких потоков, пытающихся начать выполнение своих критических секций, выбор единственного потока для продолжения осуществляется за конечное (малое) время.</w:t>
      </w:r>
    </w:p>
    <w:p w14:paraId="57DDC656" w14:textId="77777777" w:rsidR="0070285E" w:rsidRDefault="005C49B0">
      <w:pPr>
        <w:jc w:val="both"/>
      </w:pPr>
      <w:r>
        <w:rPr>
          <w:rFonts w:ascii="Times New Roman" w:hAnsi="Times New Roman"/>
          <w:sz w:val="28"/>
          <w:szCs w:val="28"/>
          <w:lang w:val="ru-RU"/>
        </w:rPr>
        <w:t>-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>Отсутствие бесконечного ожидания.</w:t>
      </w:r>
      <w:r>
        <w:rPr>
          <w:rFonts w:ascii="Times New Roman" w:hAnsi="Times New Roman"/>
          <w:sz w:val="28"/>
          <w:szCs w:val="28"/>
          <w:lang w:val="ru-RU"/>
        </w:rPr>
        <w:t xml:space="preserve"> Пото</w:t>
      </w:r>
      <w:r>
        <w:rPr>
          <w:rFonts w:ascii="Times New Roman" w:hAnsi="Times New Roman"/>
          <w:sz w:val="28"/>
          <w:szCs w:val="28"/>
          <w:lang w:val="ru-RU"/>
        </w:rPr>
        <w:t xml:space="preserve">к, пытающийся начать выполнение своей критической секции, гарантированно должен когда-либо получить такую возможность. </w:t>
      </w:r>
    </w:p>
    <w:p w14:paraId="720EA6CF" w14:textId="77777777" w:rsidR="0070285E" w:rsidRDefault="005C49B0">
      <w:pPr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При разработке способов обеспечения критических секций обычно предполагается также, что относительные скорости выполнения потоков </w:t>
      </w:r>
      <w:r>
        <w:rPr>
          <w:rFonts w:ascii="Times New Roman" w:hAnsi="Times New Roman"/>
          <w:sz w:val="28"/>
          <w:szCs w:val="28"/>
          <w:lang w:val="ru-RU"/>
        </w:rPr>
        <w:t>неизвестны и произвольны, а длительность нахождения потоков в своих критических секциях является конечной.</w:t>
      </w:r>
    </w:p>
    <w:p w14:paraId="37223DAC" w14:textId="77777777" w:rsidR="0070285E" w:rsidRDefault="005C49B0">
      <w:pPr>
        <w:jc w:val="both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Программная реализация взаимоисключения.</w:t>
      </w:r>
    </w:p>
    <w:p w14:paraId="37A4CDAC" w14:textId="77777777" w:rsidR="0070285E" w:rsidRDefault="005C49B0">
      <w:pPr>
        <w:jc w:val="both"/>
      </w:pPr>
      <w:r>
        <w:rPr>
          <w:rFonts w:ascii="Times New Roman" w:hAnsi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3CAFEAEC" wp14:editId="43D441AA">
            <wp:extent cx="5940427" cy="4058280"/>
            <wp:effectExtent l="0" t="0" r="3173" b="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7" cy="405828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4872FF53" w14:textId="77777777" w:rsidR="0070285E" w:rsidRDefault="005C49B0">
      <w:pPr>
        <w:jc w:val="both"/>
      </w:pPr>
      <w:r>
        <w:rPr>
          <w:rFonts w:ascii="Times New Roman" w:hAnsi="Times New Roman"/>
          <w:noProof/>
          <w:sz w:val="28"/>
          <w:szCs w:val="28"/>
          <w:lang w:val="ru-RU"/>
        </w:rPr>
        <w:drawing>
          <wp:inline distT="0" distB="0" distL="0" distR="0" wp14:anchorId="40E8001B" wp14:editId="1F58F47C">
            <wp:extent cx="5940427" cy="4326255"/>
            <wp:effectExtent l="0" t="0" r="3173" b="0"/>
            <wp:docPr id="2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7" cy="432625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7EB9E3B2" w14:textId="77777777" w:rsidR="0070285E" w:rsidRDefault="005C49B0">
      <w:pPr>
        <w:jc w:val="both"/>
      </w:pPr>
      <w:r>
        <w:rPr>
          <w:rFonts w:ascii="Times New Roman" w:hAnsi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32A8095F" wp14:editId="737C508F">
            <wp:extent cx="5940427" cy="4365629"/>
            <wp:effectExtent l="0" t="0" r="3173" b="0"/>
            <wp:docPr id="3" name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7" cy="436562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3C612DFB" w14:textId="77777777" w:rsidR="0070285E" w:rsidRDefault="005C49B0">
      <w:pPr>
        <w:jc w:val="both"/>
      </w:pPr>
      <w:r>
        <w:rPr>
          <w:rFonts w:ascii="Times New Roman" w:hAnsi="Times New Roman"/>
          <w:noProof/>
          <w:sz w:val="28"/>
          <w:szCs w:val="28"/>
          <w:lang w:val="ru-RU"/>
        </w:rPr>
        <w:drawing>
          <wp:inline distT="0" distB="0" distL="0" distR="0" wp14:anchorId="032B6FFE" wp14:editId="3474286F">
            <wp:extent cx="5940427" cy="4391662"/>
            <wp:effectExtent l="0" t="0" r="3173" b="8888"/>
            <wp:docPr id="4" name="Рисунок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7" cy="439166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772DDC02" w14:textId="77777777" w:rsidR="0070285E" w:rsidRDefault="005C49B0">
      <w:pPr>
        <w:jc w:val="both"/>
      </w:pPr>
      <w:r>
        <w:rPr>
          <w:rFonts w:ascii="Times New Roman" w:hAnsi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673FF6E7" wp14:editId="1BEFDED3">
            <wp:extent cx="5940427" cy="3635654"/>
            <wp:effectExtent l="0" t="0" r="3173" b="2896"/>
            <wp:docPr id="5" name="Рисунок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rcRect b="2028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7" cy="3635654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355E3329" w14:textId="77777777" w:rsidR="0070285E" w:rsidRDefault="005C49B0">
      <w:pPr>
        <w:jc w:val="both"/>
      </w:pPr>
      <w:r>
        <w:rPr>
          <w:rFonts w:ascii="Times New Roman" w:hAnsi="Times New Roman"/>
          <w:noProof/>
          <w:sz w:val="28"/>
          <w:szCs w:val="28"/>
          <w:lang w:val="ru-RU"/>
        </w:rPr>
        <w:drawing>
          <wp:inline distT="0" distB="0" distL="0" distR="0" wp14:anchorId="5C441580" wp14:editId="3AF9A8F7">
            <wp:extent cx="4674879" cy="4141180"/>
            <wp:effectExtent l="0" t="0" r="0" b="0"/>
            <wp:docPr id="6" name="Рисунок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4879" cy="414118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79DD7E3D" w14:textId="77777777" w:rsidR="0070285E" w:rsidRDefault="005C49B0">
      <w:pPr>
        <w:jc w:val="both"/>
      </w:pPr>
      <w:r>
        <w:rPr>
          <w:rFonts w:ascii="Times New Roman" w:hAnsi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16D3E0ED" wp14:editId="5968ABBA">
            <wp:extent cx="4939945" cy="3322957"/>
            <wp:effectExtent l="0" t="0" r="0" b="0"/>
            <wp:docPr id="7" name="Рисунок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rcRect t="9754"/>
                    <a:stretch>
                      <a:fillRect/>
                    </a:stretch>
                  </pic:blipFill>
                  <pic:spPr>
                    <a:xfrm>
                      <a:off x="0" y="0"/>
                      <a:ext cx="4939945" cy="332295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4140DBE7" w14:textId="77777777" w:rsidR="0070285E" w:rsidRDefault="005C49B0">
      <w:pPr>
        <w:jc w:val="both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Проблемы, связанные с взаимоисключением.</w:t>
      </w:r>
    </w:p>
    <w:p w14:paraId="7040FC90" w14:textId="77777777" w:rsidR="0070285E" w:rsidRDefault="005C49B0">
      <w:pPr>
        <w:jc w:val="both"/>
      </w:pPr>
      <w:r>
        <w:rPr>
          <w:rFonts w:ascii="Times New Roman" w:hAnsi="Times New Roman"/>
          <w:sz w:val="28"/>
          <w:szCs w:val="28"/>
          <w:lang w:val="ru-RU"/>
        </w:rPr>
        <w:t xml:space="preserve">Одной из причин зависимости результатов </w:t>
      </w:r>
      <w:r>
        <w:rPr>
          <w:rFonts w:ascii="Times New Roman" w:hAnsi="Times New Roman"/>
          <w:sz w:val="28"/>
          <w:szCs w:val="28"/>
          <w:lang w:val="ru-RU"/>
        </w:rPr>
        <w:t>выполнения программ от порядка чередования команд, может быть, разделение одних и тех же данных между одновременно исполняемыми потоками. Данная ситуация может рассматриваться как проявление общей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 xml:space="preserve"> проблемы использования разделяемых ресурсов</w:t>
      </w:r>
      <w:r>
        <w:rPr>
          <w:rFonts w:ascii="Times New Roman" w:hAnsi="Times New Roman"/>
          <w:sz w:val="28"/>
          <w:szCs w:val="28"/>
          <w:lang w:val="ru-RU"/>
        </w:rPr>
        <w:t xml:space="preserve"> (общих данных, </w:t>
      </w:r>
      <w:r>
        <w:rPr>
          <w:rFonts w:ascii="Times New Roman" w:hAnsi="Times New Roman"/>
          <w:sz w:val="28"/>
          <w:szCs w:val="28"/>
          <w:lang w:val="ru-RU"/>
        </w:rPr>
        <w:t xml:space="preserve">файлов, устройств и т. п.). Для организации разделения ресурсов между несколькими потоками необходимо иметь возможность: </w:t>
      </w:r>
    </w:p>
    <w:p w14:paraId="082623BE" w14:textId="77777777" w:rsidR="0070285E" w:rsidRDefault="005C49B0">
      <w:pPr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определения доступности запрашиваемых ресурсов (ресурс свободен и может быть выделен для использования, ресурс уже занят одним из пото</w:t>
      </w:r>
      <w:r>
        <w:rPr>
          <w:rFonts w:ascii="Times New Roman" w:hAnsi="Times New Roman"/>
          <w:sz w:val="28"/>
          <w:szCs w:val="28"/>
          <w:lang w:val="ru-RU"/>
        </w:rPr>
        <w:t xml:space="preserve">ков программы и не может использоваться дополнительно каким-либо другим потоком); </w:t>
      </w:r>
    </w:p>
    <w:p w14:paraId="3A35D437" w14:textId="77777777" w:rsidR="0070285E" w:rsidRDefault="005C49B0">
      <w:pPr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выделения свободного ресурса одному из потоков, запросивших ресурс для использования; </w:t>
      </w:r>
    </w:p>
    <w:p w14:paraId="3E1B118E" w14:textId="77777777" w:rsidR="0070285E" w:rsidRDefault="005C49B0">
      <w:pPr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приостановки (блокировки) потоков, выдавших запросы на ресурсы, занятые другими потока</w:t>
      </w:r>
      <w:r>
        <w:rPr>
          <w:rFonts w:ascii="Times New Roman" w:hAnsi="Times New Roman"/>
          <w:sz w:val="28"/>
          <w:szCs w:val="28"/>
          <w:lang w:val="ru-RU"/>
        </w:rPr>
        <w:t>ми.</w:t>
      </w:r>
    </w:p>
    <w:p w14:paraId="2F7D4AAE" w14:textId="77777777" w:rsidR="0070285E" w:rsidRDefault="0070285E">
      <w:pPr>
        <w:jc w:val="both"/>
        <w:rPr>
          <w:rFonts w:ascii="Times New Roman" w:hAnsi="Times New Roman"/>
          <w:sz w:val="28"/>
          <w:szCs w:val="28"/>
          <w:lang w:val="ru-RU"/>
        </w:rPr>
      </w:pPr>
    </w:p>
    <w:p w14:paraId="74A6C3BC" w14:textId="77777777" w:rsidR="0070285E" w:rsidRDefault="0070285E">
      <w:pPr>
        <w:jc w:val="both"/>
        <w:rPr>
          <w:rFonts w:ascii="Times New Roman" w:hAnsi="Times New Roman"/>
          <w:b/>
          <w:bCs/>
          <w:sz w:val="28"/>
          <w:szCs w:val="28"/>
          <w:lang w:val="ru-RU"/>
        </w:rPr>
      </w:pPr>
    </w:p>
    <w:sectPr w:rsidR="0070285E">
      <w:pgSz w:w="11906" w:h="16838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0AB96F" w14:textId="77777777" w:rsidR="005C49B0" w:rsidRDefault="005C49B0">
      <w:pPr>
        <w:spacing w:after="0" w:line="240" w:lineRule="auto"/>
      </w:pPr>
      <w:r>
        <w:separator/>
      </w:r>
    </w:p>
  </w:endnote>
  <w:endnote w:type="continuationSeparator" w:id="0">
    <w:p w14:paraId="0E5FBEE2" w14:textId="77777777" w:rsidR="005C49B0" w:rsidRDefault="005C49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6F9022" w14:textId="77777777" w:rsidR="005C49B0" w:rsidRDefault="005C49B0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5A7C055B" w14:textId="77777777" w:rsidR="005C49B0" w:rsidRDefault="005C49B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70285E"/>
    <w:rsid w:val="00023C45"/>
    <w:rsid w:val="005C49B0"/>
    <w:rsid w:val="00702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73272"/>
  <w15:docId w15:val="{C05F6754-1DD7-49D4-96B6-B4A0C010C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ru-RU" w:eastAsia="en-US" w:bidi="ar-SA"/>
      </w:rPr>
    </w:rPrDefault>
    <w:pPrDefault>
      <w:pPr>
        <w:autoSpaceDN w:val="0"/>
        <w:spacing w:after="160" w:line="251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563C1"/>
      <w:u w:val="single"/>
    </w:rPr>
  </w:style>
  <w:style w:type="character" w:styleId="a4">
    <w:name w:val="Unresolved Mention"/>
    <w:basedOn w:val="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2222</Words>
  <Characters>12668</Characters>
  <Application>Microsoft Office Word</Application>
  <DocSecurity>0</DocSecurity>
  <Lines>105</Lines>
  <Paragraphs>29</Paragraphs>
  <ScaleCrop>false</ScaleCrop>
  <Company/>
  <LinksUpToDate>false</LinksUpToDate>
  <CharactersWithSpaces>14861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Маргарита Вахрушева</dc:creator>
  <dc:description/>
  <cp:lastModifiedBy>Кирилл Колпащиков</cp:lastModifiedBy>
  <cp:revision>2</cp:revision>
  <dcterms:created xsi:type="dcterms:W3CDTF">2022-06-23T19:56:00Z</dcterms:created>
  <dcterms:modified xsi:type="dcterms:W3CDTF">2022-06-23T19:56:00Z</dcterms:modified>
</cp:coreProperties>
</file>